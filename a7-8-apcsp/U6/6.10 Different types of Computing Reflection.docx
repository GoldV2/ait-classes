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D1109" w14:textId="5D41819A" w:rsidR="00574B26" w:rsidRDefault="00574B26" w:rsidP="00574B26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574B26">
        <w:rPr>
          <w:rFonts w:cs="Times New Roman"/>
        </w:rPr>
        <w:t>What is the main difference between sequential and parallel computing?</w:t>
      </w:r>
    </w:p>
    <w:p w14:paraId="3515D294" w14:textId="750882C4" w:rsidR="00F460A8" w:rsidRPr="00F460A8" w:rsidRDefault="00F460A8" w:rsidP="0069674E">
      <w:pPr>
        <w:ind w:left="720" w:firstLine="720"/>
        <w:jc w:val="both"/>
        <w:rPr>
          <w:rFonts w:cs="Times New Roman"/>
        </w:rPr>
      </w:pPr>
      <w:r>
        <w:rPr>
          <w:rFonts w:cs="Times New Roman"/>
        </w:rPr>
        <w:t>The main difference is that in sequential computing there is only one processor, while in parallel there are multiple processors crunching problems.</w:t>
      </w:r>
    </w:p>
    <w:p w14:paraId="5EC36BCC" w14:textId="628D86D2" w:rsidR="00574B26" w:rsidRDefault="00574B26" w:rsidP="00574B26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574B26">
        <w:rPr>
          <w:rFonts w:cs="Times New Roman"/>
        </w:rPr>
        <w:t>What is an advantage of using parallel computing?</w:t>
      </w:r>
    </w:p>
    <w:p w14:paraId="6A7A1C99" w14:textId="046DAA5E" w:rsidR="00F460A8" w:rsidRPr="00F460A8" w:rsidRDefault="00F460A8" w:rsidP="0069674E">
      <w:pPr>
        <w:ind w:left="720" w:firstLine="720"/>
        <w:jc w:val="both"/>
        <w:rPr>
          <w:rFonts w:cs="Times New Roman"/>
        </w:rPr>
      </w:pPr>
      <w:r>
        <w:rPr>
          <w:rFonts w:cs="Times New Roman"/>
        </w:rPr>
        <w:t>It allows for us to solve problems that would take too long in a single processor.</w:t>
      </w:r>
    </w:p>
    <w:p w14:paraId="0A0B4FAC" w14:textId="5659F762" w:rsidR="00574B26" w:rsidRDefault="00574B26" w:rsidP="00574B26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574B26">
        <w:rPr>
          <w:rFonts w:cs="Times New Roman"/>
        </w:rPr>
        <w:t>If I had 1 million "units of work" that needed to be done to solve a problem, what would the speedup be if I were to send it through a parallel system with three processors instead of one?</w:t>
      </w:r>
    </w:p>
    <w:p w14:paraId="54744544" w14:textId="45E46A62" w:rsidR="00E4557A" w:rsidRPr="00E4557A" w:rsidRDefault="00E4557A" w:rsidP="0069674E">
      <w:pPr>
        <w:ind w:left="720" w:firstLine="720"/>
        <w:jc w:val="both"/>
        <w:rPr>
          <w:rFonts w:cs="Times New Roman"/>
        </w:rPr>
      </w:pPr>
      <w:r>
        <w:rPr>
          <w:rFonts w:cs="Times New Roman"/>
        </w:rPr>
        <w:t xml:space="preserve">The speed up would be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1,000,000</m:t>
            </m:r>
          </m:num>
          <m:den>
            <m:r>
              <w:rPr>
                <w:rFonts w:ascii="Cambria Math" w:hAnsi="Cambria Math" w:cs="Times New Roman"/>
              </w:rPr>
              <m:t>333,333</m:t>
            </m:r>
          </m:den>
        </m:f>
        <m:r>
          <w:rPr>
            <w:rFonts w:ascii="Cambria Math" w:hAnsi="Cambria Math" w:cs="Times New Roman"/>
          </w:rPr>
          <m:t>~3</m:t>
        </m:r>
      </m:oMath>
      <w:r>
        <w:rPr>
          <w:rFonts w:eastAsiaTheme="minorEastAsia" w:cs="Times New Roman"/>
        </w:rPr>
        <w:t>.</w:t>
      </w:r>
    </w:p>
    <w:p w14:paraId="6EFC35CD" w14:textId="413DAAB3" w:rsidR="00574B26" w:rsidRDefault="00574B26" w:rsidP="00574B26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574B26">
        <w:rPr>
          <w:rFonts w:cs="Times New Roman"/>
        </w:rPr>
        <w:t>What makes distributed computing powerful?</w:t>
      </w:r>
    </w:p>
    <w:p w14:paraId="75CA7C0D" w14:textId="55147EB6" w:rsidR="00E4557A" w:rsidRPr="00E4557A" w:rsidRDefault="00E4557A" w:rsidP="0069674E">
      <w:pPr>
        <w:ind w:left="720" w:firstLine="720"/>
        <w:jc w:val="both"/>
        <w:rPr>
          <w:rFonts w:cs="Times New Roman"/>
        </w:rPr>
      </w:pPr>
      <w:r>
        <w:rPr>
          <w:rFonts w:cs="Times New Roman"/>
        </w:rPr>
        <w:t>It can combine all the resources of various computers in a network and use those resources to solve a single problem.</w:t>
      </w:r>
    </w:p>
    <w:p w14:paraId="5CA8DBC7" w14:textId="288F11ED" w:rsidR="00574B26" w:rsidRDefault="00574B26" w:rsidP="00574B26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574B26">
        <w:rPr>
          <w:rFonts w:cs="Times New Roman"/>
        </w:rPr>
        <w:t>What would be an advantage and disadvantage of using distributed computing?</w:t>
      </w:r>
    </w:p>
    <w:p w14:paraId="13AF6ACC" w14:textId="0C10E6F2" w:rsidR="00E4557A" w:rsidRPr="00E4557A" w:rsidRDefault="00E4557A" w:rsidP="0069674E">
      <w:pPr>
        <w:ind w:left="720" w:firstLine="720"/>
        <w:jc w:val="both"/>
        <w:rPr>
          <w:rFonts w:cs="Times New Roman"/>
        </w:rPr>
      </w:pPr>
      <w:r>
        <w:rPr>
          <w:rFonts w:cs="Times New Roman"/>
        </w:rPr>
        <w:t>One advantage is that problems that could not be solved before can now be solved. One disadvantage is that a network of computers can be used with malicious intents.</w:t>
      </w:r>
    </w:p>
    <w:p w14:paraId="5504471F" w14:textId="7F789412" w:rsidR="00574B26" w:rsidRDefault="00574B26" w:rsidP="00574B26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574B26">
        <w:rPr>
          <w:rFonts w:cs="Times New Roman"/>
        </w:rPr>
        <w:t>How is using distributed computing different then using a supercomputer?</w:t>
      </w:r>
    </w:p>
    <w:p w14:paraId="4FD585A7" w14:textId="2729823D" w:rsidR="00E4557A" w:rsidRPr="00E4557A" w:rsidRDefault="00E4557A" w:rsidP="0069674E">
      <w:pPr>
        <w:ind w:left="720" w:firstLine="720"/>
        <w:jc w:val="both"/>
        <w:rPr>
          <w:rFonts w:cs="Times New Roman"/>
        </w:rPr>
      </w:pPr>
      <w:r>
        <w:rPr>
          <w:rFonts w:cs="Times New Roman"/>
        </w:rPr>
        <w:t>Distributed computing is when multiple, individual computers are connected through a network and can receive tasks and return results. A supercomputer is basically a single computer that is in one physical place, though it is comprised of many processors and lots of resources.</w:t>
      </w:r>
    </w:p>
    <w:p w14:paraId="6AEE431B" w14:textId="7E761DEC" w:rsidR="004A05DF" w:rsidRDefault="00574B26" w:rsidP="00574B26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574B26">
        <w:rPr>
          <w:rFonts w:cs="Times New Roman"/>
        </w:rPr>
        <w:t>What if someone were to maliciously hack into a distributed system - what damage could they do?</w:t>
      </w:r>
    </w:p>
    <w:p w14:paraId="1466D6AE" w14:textId="17C5FB08" w:rsidR="00E4557A" w:rsidRPr="00E4557A" w:rsidRDefault="00E4557A" w:rsidP="0069674E">
      <w:pPr>
        <w:ind w:left="720" w:firstLine="720"/>
        <w:jc w:val="both"/>
        <w:rPr>
          <w:rFonts w:cs="Times New Roman"/>
        </w:rPr>
      </w:pPr>
      <w:r>
        <w:rPr>
          <w:rFonts w:cs="Times New Roman"/>
        </w:rPr>
        <w:t>They could use all the computers in the system to mine bitcoin or spam DDoS attacks, for example.</w:t>
      </w:r>
    </w:p>
    <w:sectPr w:rsidR="00E4557A" w:rsidRPr="00E4557A" w:rsidSect="004E1E7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F4DDB" w14:textId="77777777" w:rsidR="00B77D3B" w:rsidRDefault="00B77D3B" w:rsidP="004E1E78">
      <w:pPr>
        <w:spacing w:after="0" w:line="240" w:lineRule="auto"/>
      </w:pPr>
      <w:r>
        <w:separator/>
      </w:r>
    </w:p>
  </w:endnote>
  <w:endnote w:type="continuationSeparator" w:id="0">
    <w:p w14:paraId="6E19A232" w14:textId="77777777" w:rsidR="00B77D3B" w:rsidRDefault="00B77D3B" w:rsidP="004E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818700796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189BE50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-22787330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69924590"/>
          <w:docPartObj>
            <w:docPartGallery w:val="Page Numbers (Top of Page)"/>
            <w:docPartUnique/>
          </w:docPartObj>
        </w:sdtPr>
        <w:sdtEndPr/>
        <w:sdtContent>
          <w:p w14:paraId="36ACBDED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29D61" w14:textId="77777777" w:rsidR="00B77D3B" w:rsidRDefault="00B77D3B" w:rsidP="004E1E78">
      <w:pPr>
        <w:spacing w:after="0" w:line="240" w:lineRule="auto"/>
      </w:pPr>
      <w:r>
        <w:separator/>
      </w:r>
    </w:p>
  </w:footnote>
  <w:footnote w:type="continuationSeparator" w:id="0">
    <w:p w14:paraId="434B5367" w14:textId="77777777" w:rsidR="00B77D3B" w:rsidRDefault="00B77D3B" w:rsidP="004E1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06E24" w14:textId="77777777" w:rsidR="004E1E78" w:rsidRPr="004E1E78" w:rsidRDefault="004E1E78" w:rsidP="004E1E78">
    <w:pPr>
      <w:pStyle w:val="Header"/>
      <w:spacing w:after="240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97EF0" w14:textId="77777777" w:rsidR="004E1E78" w:rsidRPr="004E1E78" w:rsidRDefault="004E1E78" w:rsidP="004E1E78">
    <w:pPr>
      <w:pStyle w:val="Header"/>
      <w:rPr>
        <w:rFonts w:cs="Times New Roman"/>
      </w:rPr>
    </w:pPr>
    <w:r w:rsidRPr="004E1E78">
      <w:rPr>
        <w:rFonts w:cs="Times New Roman"/>
      </w:rPr>
      <w:t>Rafael Almeida</w:t>
    </w:r>
  </w:p>
  <w:p w14:paraId="7177880A" w14:textId="03D0DBC1" w:rsidR="004E1E78" w:rsidRPr="004E1E78" w:rsidRDefault="00C44DF3" w:rsidP="004E1E78">
    <w:pPr>
      <w:pStyle w:val="Header"/>
      <w:rPr>
        <w:rFonts w:cs="Times New Roman"/>
      </w:rPr>
    </w:pPr>
    <w:r>
      <w:rPr>
        <w:rFonts w:cs="Times New Roman"/>
      </w:rPr>
      <w:t>Mrs. Patil</w:t>
    </w:r>
  </w:p>
  <w:p w14:paraId="11AAD315" w14:textId="77777777" w:rsidR="005135A2" w:rsidRPr="004E1E78" w:rsidRDefault="002C2859" w:rsidP="004E1E78">
    <w:pPr>
      <w:pStyle w:val="Header"/>
      <w:spacing w:after="240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DATE \@ "M/d/yy" </w:instrText>
    </w:r>
    <w:r>
      <w:rPr>
        <w:rFonts w:cs="Times New Roman"/>
      </w:rPr>
      <w:fldChar w:fldCharType="separate"/>
    </w:r>
    <w:r w:rsidR="00C44DF3">
      <w:rPr>
        <w:rFonts w:cs="Times New Roman"/>
        <w:noProof/>
      </w:rPr>
      <w:t>3/2/21</w:t>
    </w:r>
    <w:r>
      <w:rPr>
        <w:rFonts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82884"/>
    <w:multiLevelType w:val="hybridMultilevel"/>
    <w:tmpl w:val="072ED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E322C"/>
    <w:multiLevelType w:val="hybridMultilevel"/>
    <w:tmpl w:val="0CB28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F3"/>
    <w:rsid w:val="00031EF8"/>
    <w:rsid w:val="00295E66"/>
    <w:rsid w:val="002C2859"/>
    <w:rsid w:val="002F12D5"/>
    <w:rsid w:val="00367883"/>
    <w:rsid w:val="004A05DF"/>
    <w:rsid w:val="004E1E78"/>
    <w:rsid w:val="004F45A2"/>
    <w:rsid w:val="0050614D"/>
    <w:rsid w:val="005135A2"/>
    <w:rsid w:val="005543E8"/>
    <w:rsid w:val="00574B26"/>
    <w:rsid w:val="005B7B79"/>
    <w:rsid w:val="00667F33"/>
    <w:rsid w:val="0069674E"/>
    <w:rsid w:val="006B464F"/>
    <w:rsid w:val="008013F1"/>
    <w:rsid w:val="00AF38D5"/>
    <w:rsid w:val="00B77D3B"/>
    <w:rsid w:val="00C44DF3"/>
    <w:rsid w:val="00CE7537"/>
    <w:rsid w:val="00E1191E"/>
    <w:rsid w:val="00E4557A"/>
    <w:rsid w:val="00EA06D6"/>
    <w:rsid w:val="00EE6EBB"/>
    <w:rsid w:val="00F4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8272D"/>
  <w15:chartTrackingRefBased/>
  <w15:docId w15:val="{3C8BBE59-391E-458A-A82B-E8DF1B2E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2D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3E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3F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5A2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E78"/>
  </w:style>
  <w:style w:type="paragraph" w:styleId="Footer">
    <w:name w:val="footer"/>
    <w:basedOn w:val="Normal"/>
    <w:link w:val="Foot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E78"/>
  </w:style>
  <w:style w:type="paragraph" w:styleId="ListParagraph">
    <w:name w:val="List Paragraph"/>
    <w:basedOn w:val="Normal"/>
    <w:uiPriority w:val="34"/>
    <w:qFormat/>
    <w:rsid w:val="004E1E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43E8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3F1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5A2"/>
    <w:rPr>
      <w:rFonts w:ascii="Times New Roman" w:eastAsiaTheme="majorEastAsia" w:hAnsi="Times New Roman" w:cstheme="majorBidi"/>
      <w:szCs w:val="24"/>
    </w:rPr>
  </w:style>
  <w:style w:type="character" w:styleId="PlaceholderText">
    <w:name w:val="Placeholder Text"/>
    <w:basedOn w:val="DefaultParagraphFont"/>
    <w:uiPriority w:val="99"/>
    <w:semiHidden/>
    <w:rsid w:val="005135A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45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55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557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5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557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lmeida\Documents\Custom%20Office%20Templates\School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29199-9F15-4CD2-B097-C40D7324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Assignment.dotx</Template>
  <TotalTime>39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ralmeida</dc:creator>
  <cp:keywords/>
  <dc:description/>
  <cp:lastModifiedBy>Rafael Almeida</cp:lastModifiedBy>
  <cp:revision>3</cp:revision>
  <dcterms:created xsi:type="dcterms:W3CDTF">2021-03-02T20:57:00Z</dcterms:created>
  <dcterms:modified xsi:type="dcterms:W3CDTF">2021-03-02T21:36:00Z</dcterms:modified>
</cp:coreProperties>
</file>