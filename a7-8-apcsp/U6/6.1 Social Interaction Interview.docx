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B8F04" w14:textId="35C9B287" w:rsidR="00F6215C" w:rsidRDefault="00F6215C" w:rsidP="00F6215C">
      <w:pPr>
        <w:jc w:val="both"/>
      </w:pPr>
      <w:r w:rsidRPr="00F6215C">
        <w:t xml:space="preserve">You should ask questions that will allow you to </w:t>
      </w:r>
      <w:proofErr w:type="gramStart"/>
      <w:r w:rsidRPr="00F6215C">
        <w:t>compare and contrast</w:t>
      </w:r>
      <w:proofErr w:type="gramEnd"/>
      <w:r w:rsidRPr="00F6215C">
        <w:t xml:space="preserve"> their experiences with your own. Some ideas for things you might discuss include the following:</w:t>
      </w:r>
    </w:p>
    <w:p w14:paraId="382F284B" w14:textId="4FC2D829" w:rsidR="0045459C" w:rsidRDefault="0045459C" w:rsidP="00F6215C">
      <w:pPr>
        <w:pStyle w:val="ListParagraph"/>
        <w:numPr>
          <w:ilvl w:val="0"/>
          <w:numId w:val="10"/>
        </w:numPr>
        <w:contextualSpacing w:val="0"/>
        <w:jc w:val="both"/>
      </w:pPr>
      <w:r>
        <w:t>What kinds of social activities did you engage in?</w:t>
      </w:r>
    </w:p>
    <w:p w14:paraId="638D55FF" w14:textId="70B65F15" w:rsidR="00267845" w:rsidRDefault="00267845" w:rsidP="00F6215C">
      <w:pPr>
        <w:ind w:left="1080"/>
        <w:jc w:val="both"/>
      </w:pPr>
      <w:r w:rsidRPr="00267845">
        <w:rPr>
          <w:rFonts w:cs="Times New Roman"/>
        </w:rPr>
        <w:t>Go to the club, talk with friends outside of the house</w:t>
      </w:r>
      <w:r>
        <w:rPr>
          <w:rFonts w:cs="Times New Roman"/>
        </w:rPr>
        <w:t>.</w:t>
      </w:r>
    </w:p>
    <w:p w14:paraId="320E048C" w14:textId="18104E75" w:rsidR="0045459C" w:rsidRDefault="0045459C" w:rsidP="00F6215C">
      <w:pPr>
        <w:pStyle w:val="ListParagraph"/>
        <w:numPr>
          <w:ilvl w:val="0"/>
          <w:numId w:val="10"/>
        </w:numPr>
        <w:contextualSpacing w:val="0"/>
        <w:jc w:val="both"/>
      </w:pPr>
      <w:r>
        <w:t>How often did you socially interact with others?</w:t>
      </w:r>
    </w:p>
    <w:p w14:paraId="449E8D2F" w14:textId="17F01731" w:rsidR="00267845" w:rsidRDefault="00267845" w:rsidP="00F6215C">
      <w:pPr>
        <w:ind w:left="1080"/>
        <w:jc w:val="both"/>
      </w:pPr>
      <w:r>
        <w:t>Daily.</w:t>
      </w:r>
    </w:p>
    <w:p w14:paraId="1A36DF83" w14:textId="107B7D98" w:rsidR="0045459C" w:rsidRDefault="0045459C" w:rsidP="00F6215C">
      <w:pPr>
        <w:pStyle w:val="ListParagraph"/>
        <w:numPr>
          <w:ilvl w:val="0"/>
          <w:numId w:val="10"/>
        </w:numPr>
        <w:contextualSpacing w:val="0"/>
        <w:jc w:val="both"/>
      </w:pPr>
      <w:r>
        <w:t>With whom did you interact with socially? How far away from you did they live?</w:t>
      </w:r>
    </w:p>
    <w:p w14:paraId="6C8DD9CD" w14:textId="1F6A8FE2" w:rsidR="00267845" w:rsidRDefault="00267845" w:rsidP="00F6215C">
      <w:pPr>
        <w:ind w:left="1080"/>
        <w:jc w:val="both"/>
      </w:pPr>
      <w:r>
        <w:t>School friends, and they lived very close since it was a small town.</w:t>
      </w:r>
    </w:p>
    <w:p w14:paraId="7BF92E12" w14:textId="5D9B9E94" w:rsidR="0045459C" w:rsidRDefault="0045459C" w:rsidP="00F6215C">
      <w:pPr>
        <w:pStyle w:val="ListParagraph"/>
        <w:numPr>
          <w:ilvl w:val="0"/>
          <w:numId w:val="10"/>
        </w:numPr>
        <w:contextualSpacing w:val="0"/>
        <w:jc w:val="both"/>
      </w:pPr>
      <w:r>
        <w:t>Do you still have contact with them today?</w:t>
      </w:r>
    </w:p>
    <w:p w14:paraId="361F87FB" w14:textId="6563FD38" w:rsidR="00267845" w:rsidRDefault="00267845" w:rsidP="00F6215C">
      <w:pPr>
        <w:ind w:left="1080"/>
        <w:jc w:val="both"/>
      </w:pPr>
      <w:r>
        <w:t>With some.</w:t>
      </w:r>
    </w:p>
    <w:p w14:paraId="3D6270E0" w14:textId="0F37164D" w:rsidR="0045459C" w:rsidRDefault="0045459C" w:rsidP="00F6215C">
      <w:pPr>
        <w:pStyle w:val="ListParagraph"/>
        <w:numPr>
          <w:ilvl w:val="0"/>
          <w:numId w:val="10"/>
        </w:numPr>
        <w:contextualSpacing w:val="0"/>
        <w:jc w:val="both"/>
      </w:pPr>
      <w:r>
        <w:t>What tools or technology, if any, did you use to interact with others?</w:t>
      </w:r>
    </w:p>
    <w:p w14:paraId="4F5F4EC7" w14:textId="047DB3B6" w:rsidR="00267845" w:rsidRDefault="00267845" w:rsidP="00F6215C">
      <w:pPr>
        <w:ind w:left="1080"/>
        <w:jc w:val="both"/>
      </w:pPr>
      <w:r>
        <w:t>Home phone.</w:t>
      </w:r>
    </w:p>
    <w:p w14:paraId="51BFD23F" w14:textId="5AAC07EC" w:rsidR="0045459C" w:rsidRDefault="0045459C" w:rsidP="00F6215C">
      <w:pPr>
        <w:pStyle w:val="ListParagraph"/>
        <w:numPr>
          <w:ilvl w:val="0"/>
          <w:numId w:val="10"/>
        </w:numPr>
        <w:contextualSpacing w:val="0"/>
        <w:jc w:val="both"/>
      </w:pPr>
      <w:r>
        <w:t>What have been the biggest technological changes in social interaction that you have seen since you were younger?</w:t>
      </w:r>
    </w:p>
    <w:p w14:paraId="14B8C0A1" w14:textId="15AF6335" w:rsidR="00267845" w:rsidRDefault="00267845" w:rsidP="00F6215C">
      <w:pPr>
        <w:ind w:left="1080"/>
        <w:jc w:val="both"/>
      </w:pPr>
      <w:r>
        <w:t>Internet, smartphones, social media.</w:t>
      </w:r>
    </w:p>
    <w:p w14:paraId="0828A4FD" w14:textId="561E9044" w:rsidR="0045459C" w:rsidRDefault="0045459C" w:rsidP="00F6215C">
      <w:pPr>
        <w:pStyle w:val="ListParagraph"/>
        <w:numPr>
          <w:ilvl w:val="0"/>
          <w:numId w:val="10"/>
        </w:numPr>
        <w:contextualSpacing w:val="0"/>
        <w:jc w:val="both"/>
      </w:pPr>
      <w:r>
        <w:t xml:space="preserve">How would you have done things </w:t>
      </w:r>
      <w:r w:rsidR="00267845">
        <w:t>differently if today’s social media tools were available when you were younger?</w:t>
      </w:r>
    </w:p>
    <w:p w14:paraId="6D915F43" w14:textId="0CE291DA" w:rsidR="00267845" w:rsidRDefault="00267845" w:rsidP="00F6215C">
      <w:pPr>
        <w:ind w:left="1080"/>
        <w:jc w:val="both"/>
      </w:pPr>
      <w:r>
        <w:t>Maybe we would not leave our houses and play in the streets as much.</w:t>
      </w:r>
    </w:p>
    <w:p w14:paraId="66CEC541" w14:textId="72B35F5C" w:rsidR="00250941" w:rsidRPr="005A7A0E" w:rsidRDefault="00250941" w:rsidP="00F6215C">
      <w:pPr>
        <w:jc w:val="both"/>
        <w:rPr>
          <w:rFonts w:cs="Times New Roman"/>
        </w:rPr>
      </w:pPr>
      <w:r w:rsidRPr="005A7A0E">
        <w:rPr>
          <w:rFonts w:cs="Times New Roman"/>
        </w:rPr>
        <w:t>Write a short summary of the things you learn from your conversations that includes the following items:</w:t>
      </w:r>
    </w:p>
    <w:p w14:paraId="01647EA2" w14:textId="744E736F" w:rsidR="00567CFD" w:rsidRPr="00567CFD" w:rsidRDefault="00567CFD" w:rsidP="00F6215C">
      <w:pPr>
        <w:pStyle w:val="ListParagraph"/>
        <w:numPr>
          <w:ilvl w:val="0"/>
          <w:numId w:val="9"/>
        </w:numPr>
        <w:contextualSpacing w:val="0"/>
        <w:jc w:val="both"/>
        <w:rPr>
          <w:rFonts w:cs="Times New Roman"/>
        </w:rPr>
      </w:pPr>
      <w:r w:rsidRPr="00567CFD">
        <w:rPr>
          <w:rFonts w:cs="Times New Roman"/>
        </w:rPr>
        <w:t>Identify five aspects of social interaction that have fundamentally changed since they were your age.</w:t>
      </w:r>
    </w:p>
    <w:p w14:paraId="69D48E33" w14:textId="1C8A843C" w:rsidR="00250941" w:rsidRDefault="00250941" w:rsidP="002A4EAB">
      <w:pPr>
        <w:pStyle w:val="ListParagraph"/>
        <w:numPr>
          <w:ilvl w:val="1"/>
          <w:numId w:val="9"/>
        </w:numPr>
        <w:spacing w:after="0"/>
        <w:contextualSpacing w:val="0"/>
        <w:jc w:val="both"/>
        <w:rPr>
          <w:rFonts w:cs="Times New Roman"/>
        </w:rPr>
      </w:pPr>
      <w:r>
        <w:rPr>
          <w:rFonts w:cs="Times New Roman"/>
        </w:rPr>
        <w:t>Today we can notify someone of something instantaneously</w:t>
      </w:r>
      <w:r w:rsidR="00567CFD">
        <w:rPr>
          <w:rFonts w:cs="Times New Roman"/>
        </w:rPr>
        <w:t>.</w:t>
      </w:r>
    </w:p>
    <w:p w14:paraId="4F8DB0E3" w14:textId="3FBEFA06" w:rsidR="00250941" w:rsidRDefault="00250941" w:rsidP="002A4EAB">
      <w:pPr>
        <w:pStyle w:val="ListParagraph"/>
        <w:numPr>
          <w:ilvl w:val="1"/>
          <w:numId w:val="9"/>
        </w:numPr>
        <w:spacing w:after="0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Important news </w:t>
      </w:r>
      <w:r w:rsidR="00567CFD">
        <w:rPr>
          <w:rFonts w:cs="Times New Roman"/>
        </w:rPr>
        <w:t>arrives</w:t>
      </w:r>
      <w:r>
        <w:rPr>
          <w:rFonts w:cs="Times New Roman"/>
        </w:rPr>
        <w:t xml:space="preserve"> to us quicker.</w:t>
      </w:r>
    </w:p>
    <w:p w14:paraId="65571F45" w14:textId="40A4B005" w:rsidR="00250941" w:rsidRDefault="00250941" w:rsidP="002A4EAB">
      <w:pPr>
        <w:pStyle w:val="ListParagraph"/>
        <w:numPr>
          <w:ilvl w:val="1"/>
          <w:numId w:val="9"/>
        </w:numPr>
        <w:spacing w:after="0"/>
        <w:contextualSpacing w:val="0"/>
        <w:jc w:val="both"/>
        <w:rPr>
          <w:rFonts w:cs="Times New Roman"/>
        </w:rPr>
      </w:pPr>
      <w:r>
        <w:rPr>
          <w:rFonts w:cs="Times New Roman"/>
        </w:rPr>
        <w:t>You can easily record the current events</w:t>
      </w:r>
      <w:r w:rsidR="00567CFD">
        <w:rPr>
          <w:rFonts w:cs="Times New Roman"/>
        </w:rPr>
        <w:t>.</w:t>
      </w:r>
    </w:p>
    <w:p w14:paraId="43DBA47C" w14:textId="05198F8C" w:rsidR="00250941" w:rsidRDefault="00567CFD" w:rsidP="002A4EAB">
      <w:pPr>
        <w:pStyle w:val="ListParagraph"/>
        <w:numPr>
          <w:ilvl w:val="1"/>
          <w:numId w:val="9"/>
        </w:numPr>
        <w:spacing w:after="0"/>
        <w:contextualSpacing w:val="0"/>
        <w:jc w:val="both"/>
        <w:rPr>
          <w:rFonts w:cs="Times New Roman"/>
        </w:rPr>
      </w:pPr>
      <w:r>
        <w:rPr>
          <w:rFonts w:cs="Times New Roman"/>
        </w:rPr>
        <w:t>Conversations are about different and more varied topics.</w:t>
      </w:r>
    </w:p>
    <w:p w14:paraId="4BD6AA0D" w14:textId="1366DB2D" w:rsidR="00567CFD" w:rsidRDefault="00944ADF" w:rsidP="00F6215C">
      <w:pPr>
        <w:pStyle w:val="ListParagraph"/>
        <w:numPr>
          <w:ilvl w:val="1"/>
          <w:numId w:val="9"/>
        </w:numPr>
        <w:contextualSpacing w:val="0"/>
        <w:jc w:val="both"/>
        <w:rPr>
          <w:rFonts w:cs="Times New Roman"/>
        </w:rPr>
      </w:pPr>
      <w:r>
        <w:rPr>
          <w:rFonts w:cs="Times New Roman"/>
        </w:rPr>
        <w:t>You can communicate with people far away easily.</w:t>
      </w:r>
    </w:p>
    <w:p w14:paraId="670C98C0" w14:textId="4D78002D" w:rsidR="00567CFD" w:rsidRPr="00567CFD" w:rsidRDefault="00567CFD" w:rsidP="00F6215C">
      <w:pPr>
        <w:pStyle w:val="ListParagraph"/>
        <w:numPr>
          <w:ilvl w:val="0"/>
          <w:numId w:val="9"/>
        </w:numPr>
        <w:contextualSpacing w:val="0"/>
        <w:jc w:val="both"/>
        <w:rPr>
          <w:rFonts w:cs="Times New Roman"/>
        </w:rPr>
      </w:pPr>
      <w:r w:rsidRPr="00567CFD">
        <w:rPr>
          <w:rFonts w:cs="Times New Roman"/>
        </w:rPr>
        <w:t xml:space="preserve">Identify five aspects of social interaction that are </w:t>
      </w:r>
      <w:proofErr w:type="gramStart"/>
      <w:r w:rsidRPr="00567CFD">
        <w:rPr>
          <w:rFonts w:cs="Times New Roman"/>
        </w:rPr>
        <w:t>more or less the</w:t>
      </w:r>
      <w:proofErr w:type="gramEnd"/>
      <w:r w:rsidRPr="00567CFD">
        <w:rPr>
          <w:rFonts w:cs="Times New Roman"/>
        </w:rPr>
        <w:t xml:space="preserve"> same as when they were your age.</w:t>
      </w:r>
    </w:p>
    <w:p w14:paraId="2934A4A8" w14:textId="61C2B51D" w:rsidR="00567CFD" w:rsidRDefault="00944ADF" w:rsidP="002A4EAB">
      <w:pPr>
        <w:pStyle w:val="ListParagraph"/>
        <w:numPr>
          <w:ilvl w:val="1"/>
          <w:numId w:val="9"/>
        </w:numPr>
        <w:spacing w:after="0"/>
        <w:contextualSpacing w:val="0"/>
        <w:jc w:val="both"/>
        <w:rPr>
          <w:rFonts w:cs="Times New Roman"/>
        </w:rPr>
      </w:pPr>
      <w:r>
        <w:rPr>
          <w:rFonts w:cs="Times New Roman"/>
        </w:rPr>
        <w:t>There still needs to be physically together.</w:t>
      </w:r>
    </w:p>
    <w:p w14:paraId="5EBD3465" w14:textId="4B2371D9" w:rsidR="00944ADF" w:rsidRDefault="00944ADF" w:rsidP="002A4EAB">
      <w:pPr>
        <w:pStyle w:val="ListParagraph"/>
        <w:numPr>
          <w:ilvl w:val="1"/>
          <w:numId w:val="9"/>
        </w:numPr>
        <w:spacing w:after="0"/>
        <w:contextualSpacing w:val="0"/>
        <w:jc w:val="both"/>
        <w:rPr>
          <w:rFonts w:cs="Times New Roman"/>
        </w:rPr>
      </w:pPr>
      <w:r>
        <w:rPr>
          <w:rFonts w:cs="Times New Roman"/>
        </w:rPr>
        <w:t>People still have relationships.</w:t>
      </w:r>
    </w:p>
    <w:p w14:paraId="266EE538" w14:textId="2B41790E" w:rsidR="00944ADF" w:rsidRDefault="00944ADF" w:rsidP="002A4EAB">
      <w:pPr>
        <w:pStyle w:val="ListParagraph"/>
        <w:numPr>
          <w:ilvl w:val="1"/>
          <w:numId w:val="9"/>
        </w:numPr>
        <w:spacing w:after="0"/>
        <w:contextualSpacing w:val="0"/>
        <w:jc w:val="both"/>
        <w:rPr>
          <w:rFonts w:cs="Times New Roman"/>
        </w:rPr>
      </w:pPr>
      <w:r>
        <w:rPr>
          <w:rFonts w:cs="Times New Roman"/>
        </w:rPr>
        <w:t>Commemorations are still together physically.</w:t>
      </w:r>
    </w:p>
    <w:p w14:paraId="09CDCD67" w14:textId="7E060A1D" w:rsidR="00944ADF" w:rsidRDefault="00944ADF" w:rsidP="002A4EAB">
      <w:pPr>
        <w:pStyle w:val="ListParagraph"/>
        <w:numPr>
          <w:ilvl w:val="1"/>
          <w:numId w:val="9"/>
        </w:numPr>
        <w:spacing w:after="0"/>
        <w:contextualSpacing w:val="0"/>
        <w:jc w:val="both"/>
        <w:rPr>
          <w:rFonts w:cs="Times New Roman"/>
        </w:rPr>
      </w:pPr>
      <w:r>
        <w:rPr>
          <w:rFonts w:cs="Times New Roman"/>
        </w:rPr>
        <w:t>Even though people have a lot of online friends, most best friends are known in real life.</w:t>
      </w:r>
    </w:p>
    <w:p w14:paraId="48BEFB7D" w14:textId="261F1971" w:rsidR="00944ADF" w:rsidRPr="00944ADF" w:rsidRDefault="00944ADF" w:rsidP="00F6215C">
      <w:pPr>
        <w:pStyle w:val="ListParagraph"/>
        <w:numPr>
          <w:ilvl w:val="1"/>
          <w:numId w:val="9"/>
        </w:numPr>
        <w:contextualSpacing w:val="0"/>
        <w:jc w:val="both"/>
        <w:rPr>
          <w:rFonts w:cs="Times New Roman"/>
        </w:rPr>
      </w:pPr>
      <w:r>
        <w:rPr>
          <w:rFonts w:cs="Times New Roman"/>
        </w:rPr>
        <w:t>During the weekends, people still like to go out to interact socially and rest.</w:t>
      </w:r>
    </w:p>
    <w:p w14:paraId="3348AD0E" w14:textId="46E930E2" w:rsidR="00567CFD" w:rsidRPr="00567CFD" w:rsidRDefault="00567CFD" w:rsidP="00F6215C">
      <w:pPr>
        <w:pStyle w:val="ListParagraph"/>
        <w:numPr>
          <w:ilvl w:val="0"/>
          <w:numId w:val="9"/>
        </w:numPr>
        <w:contextualSpacing w:val="0"/>
        <w:jc w:val="both"/>
        <w:rPr>
          <w:rFonts w:cs="Times New Roman"/>
        </w:rPr>
      </w:pPr>
      <w:r w:rsidRPr="00567CFD">
        <w:rPr>
          <w:rFonts w:cs="Times New Roman"/>
        </w:rPr>
        <w:t>Describe the most surprising thing that you learned about social interaction in the past and explain why it was so surprising.</w:t>
      </w:r>
    </w:p>
    <w:p w14:paraId="278B0583" w14:textId="6B3255FC" w:rsidR="00567CFD" w:rsidRPr="00567CFD" w:rsidRDefault="00567CFD" w:rsidP="00F6215C">
      <w:pPr>
        <w:ind w:left="1080"/>
        <w:jc w:val="both"/>
        <w:rPr>
          <w:rFonts w:cs="Times New Roman"/>
        </w:rPr>
      </w:pPr>
      <w:r w:rsidRPr="00567CFD">
        <w:rPr>
          <w:rFonts w:cs="Times New Roman"/>
        </w:rPr>
        <w:t>People back then would see each other in real life for often. This is surprising because now, all we need to do is send a quick text to communicate with someone</w:t>
      </w:r>
      <w:r>
        <w:rPr>
          <w:rFonts w:cs="Times New Roman"/>
        </w:rPr>
        <w:t>.</w:t>
      </w:r>
    </w:p>
    <w:p w14:paraId="5013A045" w14:textId="2A25A6EE" w:rsidR="00567CFD" w:rsidRPr="00567CFD" w:rsidRDefault="00567CFD" w:rsidP="00F6215C">
      <w:pPr>
        <w:pStyle w:val="ListParagraph"/>
        <w:numPr>
          <w:ilvl w:val="0"/>
          <w:numId w:val="9"/>
        </w:numPr>
        <w:contextualSpacing w:val="0"/>
        <w:jc w:val="both"/>
        <w:rPr>
          <w:rFonts w:cs="Times New Roman"/>
        </w:rPr>
      </w:pPr>
      <w:r w:rsidRPr="00567CFD">
        <w:rPr>
          <w:rFonts w:cs="Times New Roman"/>
        </w:rPr>
        <w:lastRenderedPageBreak/>
        <w:t>Identify one way that you think social interaction might change between now and the next generation (i.e., in 20–30 years).</w:t>
      </w:r>
    </w:p>
    <w:p w14:paraId="0181C352" w14:textId="7D90DCB6" w:rsidR="00567CFD" w:rsidRPr="00567CFD" w:rsidRDefault="00567CFD" w:rsidP="00F6215C">
      <w:pPr>
        <w:ind w:left="1080"/>
        <w:jc w:val="both"/>
        <w:rPr>
          <w:rFonts w:cs="Times New Roman"/>
        </w:rPr>
      </w:pPr>
      <w:r w:rsidRPr="00567CFD">
        <w:rPr>
          <w:rFonts w:cs="Times New Roman"/>
        </w:rPr>
        <w:t>People will talk through their minds, there will be no need to type.</w:t>
      </w:r>
    </w:p>
    <w:sectPr w:rsidR="00567CFD" w:rsidRPr="00567CFD" w:rsidSect="004E1E7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CBD00" w14:textId="77777777" w:rsidR="00492BAF" w:rsidRDefault="00492BAF" w:rsidP="004E1E78">
      <w:pPr>
        <w:spacing w:after="0" w:line="240" w:lineRule="auto"/>
      </w:pPr>
      <w:r>
        <w:separator/>
      </w:r>
    </w:p>
  </w:endnote>
  <w:endnote w:type="continuationSeparator" w:id="0">
    <w:p w14:paraId="52F9354B" w14:textId="77777777" w:rsidR="00492BAF" w:rsidRDefault="00492BAF" w:rsidP="004E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818700796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3059176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22787330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69924590"/>
          <w:docPartObj>
            <w:docPartGallery w:val="Page Numbers (Top of Page)"/>
            <w:docPartUnique/>
          </w:docPartObj>
        </w:sdtPr>
        <w:sdtEndPr/>
        <w:sdtContent>
          <w:p w14:paraId="1B408359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0E656" w14:textId="77777777" w:rsidR="00492BAF" w:rsidRDefault="00492BAF" w:rsidP="004E1E78">
      <w:pPr>
        <w:spacing w:after="0" w:line="240" w:lineRule="auto"/>
      </w:pPr>
      <w:r>
        <w:separator/>
      </w:r>
    </w:p>
  </w:footnote>
  <w:footnote w:type="continuationSeparator" w:id="0">
    <w:p w14:paraId="4020C971" w14:textId="77777777" w:rsidR="00492BAF" w:rsidRDefault="00492BAF" w:rsidP="004E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D4EE3" w14:textId="77777777" w:rsidR="004E1E78" w:rsidRPr="004E1E78" w:rsidRDefault="004E1E78" w:rsidP="004E1E78">
    <w:pPr>
      <w:pStyle w:val="Header"/>
      <w:spacing w:after="24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9ACBB" w14:textId="77777777" w:rsidR="004E1E78" w:rsidRPr="004E1E78" w:rsidRDefault="004E1E78" w:rsidP="004E1E78">
    <w:pPr>
      <w:pStyle w:val="Header"/>
      <w:rPr>
        <w:rFonts w:cs="Times New Roman"/>
      </w:rPr>
    </w:pPr>
    <w:r w:rsidRPr="004E1E78">
      <w:rPr>
        <w:rFonts w:cs="Times New Roman"/>
      </w:rPr>
      <w:t>Rafael Almeida</w:t>
    </w:r>
  </w:p>
  <w:p w14:paraId="23448C2E" w14:textId="72D0CA5C" w:rsidR="004E1E78" w:rsidRPr="004E1E78" w:rsidRDefault="00944ADF" w:rsidP="004E1E78">
    <w:pPr>
      <w:pStyle w:val="Header"/>
      <w:rPr>
        <w:rFonts w:cs="Times New Roman"/>
      </w:rPr>
    </w:pPr>
    <w:r>
      <w:rPr>
        <w:rFonts w:cs="Times New Roman"/>
      </w:rPr>
      <w:t>Mrs. Patil</w:t>
    </w:r>
  </w:p>
  <w:p w14:paraId="17C27922" w14:textId="77C28F72" w:rsidR="004E1E78" w:rsidRPr="004E1E78" w:rsidRDefault="00944ADF" w:rsidP="004E1E78">
    <w:pPr>
      <w:pStyle w:val="Header"/>
      <w:spacing w:after="240"/>
      <w:rPr>
        <w:rFonts w:cs="Times New Roman"/>
      </w:rPr>
    </w:pPr>
    <w:r>
      <w:rPr>
        <w:rFonts w:cs="Times New Roman"/>
      </w:rPr>
      <w:t>02/14/21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F7E9A"/>
    <w:multiLevelType w:val="hybridMultilevel"/>
    <w:tmpl w:val="8028E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0FA5"/>
    <w:multiLevelType w:val="hybridMultilevel"/>
    <w:tmpl w:val="69D0E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32FEC"/>
    <w:multiLevelType w:val="hybridMultilevel"/>
    <w:tmpl w:val="F63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B1C25"/>
    <w:multiLevelType w:val="hybridMultilevel"/>
    <w:tmpl w:val="74461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B380F"/>
    <w:multiLevelType w:val="hybridMultilevel"/>
    <w:tmpl w:val="ADD8C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D511C"/>
    <w:multiLevelType w:val="hybridMultilevel"/>
    <w:tmpl w:val="71B45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06AFB"/>
    <w:multiLevelType w:val="hybridMultilevel"/>
    <w:tmpl w:val="DE785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61AEE"/>
    <w:multiLevelType w:val="hybridMultilevel"/>
    <w:tmpl w:val="C30AE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82884"/>
    <w:multiLevelType w:val="hybridMultilevel"/>
    <w:tmpl w:val="072E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C6CE2"/>
    <w:multiLevelType w:val="hybridMultilevel"/>
    <w:tmpl w:val="E88610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41"/>
    <w:rsid w:val="00031EF8"/>
    <w:rsid w:val="00250941"/>
    <w:rsid w:val="00267845"/>
    <w:rsid w:val="002A4EAB"/>
    <w:rsid w:val="002F12D5"/>
    <w:rsid w:val="00367883"/>
    <w:rsid w:val="0045459C"/>
    <w:rsid w:val="00492BAF"/>
    <w:rsid w:val="004A05DF"/>
    <w:rsid w:val="004E1E78"/>
    <w:rsid w:val="004F45A2"/>
    <w:rsid w:val="0050614D"/>
    <w:rsid w:val="005543E8"/>
    <w:rsid w:val="00567CFD"/>
    <w:rsid w:val="005A7A0E"/>
    <w:rsid w:val="005B7B79"/>
    <w:rsid w:val="00667F33"/>
    <w:rsid w:val="006B464F"/>
    <w:rsid w:val="008013F1"/>
    <w:rsid w:val="00944ADF"/>
    <w:rsid w:val="00AF38D5"/>
    <w:rsid w:val="00CE7537"/>
    <w:rsid w:val="00E1191E"/>
    <w:rsid w:val="00EA06D6"/>
    <w:rsid w:val="00EE6EBB"/>
    <w:rsid w:val="00F6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0EB20"/>
  <w15:chartTrackingRefBased/>
  <w15:docId w15:val="{2F38D9E6-3F38-4606-91CA-7023FE14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3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F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A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78"/>
  </w:style>
  <w:style w:type="paragraph" w:styleId="Footer">
    <w:name w:val="footer"/>
    <w:basedOn w:val="Normal"/>
    <w:link w:val="Foot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78"/>
  </w:style>
  <w:style w:type="paragraph" w:styleId="ListParagraph">
    <w:name w:val="List Paragraph"/>
    <w:basedOn w:val="Normal"/>
    <w:uiPriority w:val="34"/>
    <w:qFormat/>
    <w:rsid w:val="004E1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3E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F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5A2"/>
    <w:rPr>
      <w:rFonts w:ascii="Times New Roman" w:eastAsiaTheme="majorEastAsia" w:hAnsi="Times New Roman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lmeida\Documents\Custom%20Office%20Templates\School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9199-9F15-4CD2-B097-C40D7324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Assignment.dotx</Template>
  <TotalTime>33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ralmeida</dc:creator>
  <cp:keywords/>
  <dc:description/>
  <cp:lastModifiedBy>Rafael Almeida</cp:lastModifiedBy>
  <cp:revision>5</cp:revision>
  <dcterms:created xsi:type="dcterms:W3CDTF">2021-02-15T00:24:00Z</dcterms:created>
  <dcterms:modified xsi:type="dcterms:W3CDTF">2021-02-15T00:57:00Z</dcterms:modified>
</cp:coreProperties>
</file>