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46925" w14:textId="4863188A" w:rsidR="00135C69" w:rsidRDefault="00135C69" w:rsidP="006B464F">
      <w:pPr>
        <w:jc w:val="both"/>
        <w:rPr>
          <w:rFonts w:cs="Times New Roman"/>
        </w:rPr>
      </w:pPr>
      <w:r>
        <w:rPr>
          <w:rFonts w:cs="Times New Roman"/>
        </w:rPr>
        <w:t>I used a website that would count how many links are in a page. I counted the number of links in a page for 5 pages.</w:t>
      </w:r>
      <w:r w:rsidR="00E10C9C">
        <w:rPr>
          <w:rFonts w:cs="Times New Roman"/>
        </w:rPr>
        <w:t xml:space="preserve"> These are the results I found:</w:t>
      </w:r>
    </w:p>
    <w:p w14:paraId="1CB1515C" w14:textId="5C7B1B73" w:rsidR="00E10C9C" w:rsidRDefault="00E10C9C" w:rsidP="006B464F">
      <w:pPr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63154467" wp14:editId="7CFBA1CC">
            <wp:extent cx="6858000" cy="3849370"/>
            <wp:effectExtent l="0" t="0" r="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0E923DF-0CF5-42A2-A552-85DB08633F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D8ECDB" w14:textId="113D128C" w:rsidR="00E10C9C" w:rsidRPr="004E1E78" w:rsidRDefault="00E10C9C" w:rsidP="006B464F">
      <w:pPr>
        <w:jc w:val="both"/>
        <w:rPr>
          <w:rFonts w:cs="Times New Roman"/>
        </w:rPr>
      </w:pPr>
      <w:r>
        <w:rPr>
          <w:rFonts w:cs="Times New Roman"/>
        </w:rPr>
        <w:t>Following the equation given by the trendline, in 10 pages I would find around 3669 links; in 20 pages I would find 7449 links.</w:t>
      </w:r>
    </w:p>
    <w:sectPr w:rsidR="00E10C9C" w:rsidRPr="004E1E78" w:rsidSect="004E1E7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73798" w14:textId="77777777" w:rsidR="0058718A" w:rsidRDefault="0058718A" w:rsidP="004E1E78">
      <w:pPr>
        <w:spacing w:after="0" w:line="240" w:lineRule="auto"/>
      </w:pPr>
      <w:r>
        <w:separator/>
      </w:r>
    </w:p>
  </w:endnote>
  <w:endnote w:type="continuationSeparator" w:id="0">
    <w:p w14:paraId="071209CC" w14:textId="77777777" w:rsidR="0058718A" w:rsidRDefault="0058718A" w:rsidP="004E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818700796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4382C1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-22787330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69924590"/>
          <w:docPartObj>
            <w:docPartGallery w:val="Page Numbers (Top of Page)"/>
            <w:docPartUnique/>
          </w:docPartObj>
        </w:sdtPr>
        <w:sdtEndPr/>
        <w:sdtContent>
          <w:p w14:paraId="540F740D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A1921" w14:textId="77777777" w:rsidR="0058718A" w:rsidRDefault="0058718A" w:rsidP="004E1E78">
      <w:pPr>
        <w:spacing w:after="0" w:line="240" w:lineRule="auto"/>
      </w:pPr>
      <w:r>
        <w:separator/>
      </w:r>
    </w:p>
  </w:footnote>
  <w:footnote w:type="continuationSeparator" w:id="0">
    <w:p w14:paraId="492ED04B" w14:textId="77777777" w:rsidR="0058718A" w:rsidRDefault="0058718A" w:rsidP="004E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E4318" w14:textId="77777777" w:rsidR="004E1E78" w:rsidRPr="004E1E78" w:rsidRDefault="004E1E78" w:rsidP="004E1E78">
    <w:pPr>
      <w:pStyle w:val="Header"/>
      <w:spacing w:after="240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0E427" w14:textId="77777777" w:rsidR="004E1E78" w:rsidRPr="004E1E78" w:rsidRDefault="004E1E78" w:rsidP="004E1E78">
    <w:pPr>
      <w:pStyle w:val="Header"/>
      <w:rPr>
        <w:rFonts w:cs="Times New Roman"/>
      </w:rPr>
    </w:pPr>
    <w:r w:rsidRPr="004E1E78">
      <w:rPr>
        <w:rFonts w:cs="Times New Roman"/>
      </w:rPr>
      <w:t>Rafael Almeida</w:t>
    </w:r>
  </w:p>
  <w:p w14:paraId="112D6079" w14:textId="31C30878" w:rsidR="004E1E78" w:rsidRPr="004E1E78" w:rsidRDefault="00135C69" w:rsidP="004E1E78">
    <w:pPr>
      <w:pStyle w:val="Header"/>
      <w:rPr>
        <w:rFonts w:cs="Times New Roman"/>
      </w:rPr>
    </w:pPr>
    <w:r>
      <w:rPr>
        <w:rFonts w:cs="Times New Roman"/>
      </w:rPr>
      <w:t>Mrs. Patil</w:t>
    </w:r>
  </w:p>
  <w:p w14:paraId="14DAAD32" w14:textId="77777777" w:rsidR="005135A2" w:rsidRPr="004E1E78" w:rsidRDefault="002C2859" w:rsidP="004E1E78">
    <w:pPr>
      <w:pStyle w:val="Header"/>
      <w:spacing w:after="240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DATE \@ "M/d/yy" </w:instrText>
    </w:r>
    <w:r>
      <w:rPr>
        <w:rFonts w:cs="Times New Roman"/>
      </w:rPr>
      <w:fldChar w:fldCharType="separate"/>
    </w:r>
    <w:r w:rsidR="00135C69">
      <w:rPr>
        <w:rFonts w:cs="Times New Roman"/>
        <w:noProof/>
      </w:rPr>
      <w:t>3/1/21</w:t>
    </w:r>
    <w:r>
      <w:rPr>
        <w:rFonts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82884"/>
    <w:multiLevelType w:val="hybridMultilevel"/>
    <w:tmpl w:val="072E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69"/>
    <w:rsid w:val="00031EF8"/>
    <w:rsid w:val="00135C69"/>
    <w:rsid w:val="00295E66"/>
    <w:rsid w:val="002C2859"/>
    <w:rsid w:val="002F12D5"/>
    <w:rsid w:val="00367883"/>
    <w:rsid w:val="004A05DF"/>
    <w:rsid w:val="004E1E78"/>
    <w:rsid w:val="004F45A2"/>
    <w:rsid w:val="0050614D"/>
    <w:rsid w:val="005135A2"/>
    <w:rsid w:val="005543E8"/>
    <w:rsid w:val="0058718A"/>
    <w:rsid w:val="005B7B79"/>
    <w:rsid w:val="00667F33"/>
    <w:rsid w:val="006B464F"/>
    <w:rsid w:val="008013F1"/>
    <w:rsid w:val="00AF38D5"/>
    <w:rsid w:val="00CE7537"/>
    <w:rsid w:val="00E10C9C"/>
    <w:rsid w:val="00E1191E"/>
    <w:rsid w:val="00EA06D6"/>
    <w:rsid w:val="00E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C3EF7"/>
  <w15:chartTrackingRefBased/>
  <w15:docId w15:val="{2AE4E08A-6C52-4757-8A4D-BEACCA9A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2D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3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3F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5A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78"/>
  </w:style>
  <w:style w:type="paragraph" w:styleId="Footer">
    <w:name w:val="footer"/>
    <w:basedOn w:val="Normal"/>
    <w:link w:val="Foot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78"/>
  </w:style>
  <w:style w:type="paragraph" w:styleId="ListParagraph">
    <w:name w:val="List Paragraph"/>
    <w:basedOn w:val="Normal"/>
    <w:uiPriority w:val="34"/>
    <w:qFormat/>
    <w:rsid w:val="004E1E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3E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3F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5A2"/>
    <w:rPr>
      <w:rFonts w:ascii="Times New Roman" w:eastAsiaTheme="majorEastAsia" w:hAnsi="Times New Roman" w:cstheme="majorBidi"/>
      <w:szCs w:val="24"/>
    </w:rPr>
  </w:style>
  <w:style w:type="character" w:styleId="PlaceholderText">
    <w:name w:val="Placeholder Text"/>
    <w:basedOn w:val="DefaultParagraphFont"/>
    <w:uiPriority w:val="99"/>
    <w:semiHidden/>
    <w:rsid w:val="005135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lmeida\Documents\Custom%20Office%20Templates\School%20Assignmen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Links</a:t>
            </a:r>
            <a:r>
              <a:rPr lang="en-US" baseline="0"/>
              <a:t> Per Page &amp; Total Links Counted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Individual Link Count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205</c:v>
                </c:pt>
                <c:pt idx="1">
                  <c:v>404</c:v>
                </c:pt>
                <c:pt idx="2">
                  <c:v>575</c:v>
                </c:pt>
                <c:pt idx="3">
                  <c:v>255</c:v>
                </c:pt>
                <c:pt idx="4">
                  <c:v>241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89-4501-A228-1DCCB6270CF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Total Link Count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9606065908428112"/>
                  <c:y val="0.2244634836349844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205</c:v>
                </c:pt>
                <c:pt idx="1">
                  <c:v>609</c:v>
                </c:pt>
                <c:pt idx="2">
                  <c:v>1184</c:v>
                </c:pt>
                <c:pt idx="3">
                  <c:v>1439</c:v>
                </c:pt>
                <c:pt idx="4">
                  <c:v>1680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E89-4501-A228-1DCCB6270C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721178432"/>
        <c:axId val="1721180928"/>
      </c:barChart>
      <c:catAx>
        <c:axId val="172117843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Pages</a:t>
                </a:r>
                <a:r>
                  <a:rPr lang="en-US" baseline="0"/>
                  <a:t> Visited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1180928"/>
        <c:crosses val="autoZero"/>
        <c:auto val="1"/>
        <c:lblAlgn val="ctr"/>
        <c:lblOffset val="100"/>
        <c:noMultiLvlLbl val="0"/>
      </c:catAx>
      <c:valAx>
        <c:axId val="172118092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Links</a:t>
                </a:r>
                <a:r>
                  <a:rPr lang="en-US" baseline="0"/>
                  <a:t> Found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1178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9199-9F15-4CD2-B097-C40D7324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Assignment.dotx</Template>
  <TotalTime>26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ralmeida</dc:creator>
  <cp:keywords/>
  <dc:description/>
  <cp:lastModifiedBy>Rafael Almeida</cp:lastModifiedBy>
  <cp:revision>1</cp:revision>
  <dcterms:created xsi:type="dcterms:W3CDTF">2021-03-01T15:53:00Z</dcterms:created>
  <dcterms:modified xsi:type="dcterms:W3CDTF">2021-03-01T16:19:00Z</dcterms:modified>
</cp:coreProperties>
</file>