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70BC" w14:textId="3BB5C179" w:rsidR="00AE1893" w:rsidRDefault="00AE1893" w:rsidP="00AE189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An autonomous machine should not change its course of action unless it will save a greater number of human lives. However, if any of these exceptions apply, the autonomous machine should change its course of action.</w:t>
      </w:r>
    </w:p>
    <w:p w14:paraId="46CC12BA" w14:textId="3CABDDCD" w:rsidR="00AE1893" w:rsidRDefault="00AE1893" w:rsidP="00AE1893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If it can save a greater number of younger humans.</w:t>
      </w:r>
    </w:p>
    <w:p w14:paraId="2868CCA1" w14:textId="6EDC2137" w:rsidR="002E3687" w:rsidRDefault="002E3687" w:rsidP="002E368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The owner of the autonomous machine should not be able to change the safety priorities of the autonomous machine.</w:t>
      </w:r>
    </w:p>
    <w:p w14:paraId="19C74819" w14:textId="18CD685B" w:rsidR="002E3687" w:rsidRPr="00684E7F" w:rsidRDefault="002E3687" w:rsidP="00684E7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The autonomous machine should not be able to change its own safety priorities.</w:t>
      </w:r>
    </w:p>
    <w:sectPr w:rsidR="002E3687" w:rsidRPr="00684E7F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73866" w14:textId="77777777" w:rsidR="00606B40" w:rsidRDefault="00606B40" w:rsidP="004E1E78">
      <w:pPr>
        <w:spacing w:after="0" w:line="240" w:lineRule="auto"/>
      </w:pPr>
      <w:r>
        <w:separator/>
      </w:r>
    </w:p>
  </w:endnote>
  <w:endnote w:type="continuationSeparator" w:id="0">
    <w:p w14:paraId="250C4F90" w14:textId="77777777" w:rsidR="00606B40" w:rsidRDefault="00606B40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2C41F8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770F7688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DB437" w14:textId="77777777" w:rsidR="00606B40" w:rsidRDefault="00606B40" w:rsidP="004E1E78">
      <w:pPr>
        <w:spacing w:after="0" w:line="240" w:lineRule="auto"/>
      </w:pPr>
      <w:r>
        <w:separator/>
      </w:r>
    </w:p>
  </w:footnote>
  <w:footnote w:type="continuationSeparator" w:id="0">
    <w:p w14:paraId="7DDCF7EC" w14:textId="77777777" w:rsidR="00606B40" w:rsidRDefault="00606B40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DF57D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9C1B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7E81752C" w14:textId="5058EBC4" w:rsidR="004E1E78" w:rsidRPr="004E1E78" w:rsidRDefault="00C0493D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4779101F" w14:textId="4AA6675D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2E3687">
      <w:rPr>
        <w:rFonts w:cs="Times New Roman"/>
        <w:noProof/>
      </w:rPr>
      <w:t>3/8/21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74B02"/>
    <w:multiLevelType w:val="hybridMultilevel"/>
    <w:tmpl w:val="D548C8C0"/>
    <w:lvl w:ilvl="0" w:tplc="CC1A9A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3D"/>
    <w:rsid w:val="00031EF8"/>
    <w:rsid w:val="00295E66"/>
    <w:rsid w:val="002C2859"/>
    <w:rsid w:val="002E3687"/>
    <w:rsid w:val="002F12D5"/>
    <w:rsid w:val="00367883"/>
    <w:rsid w:val="004A05DF"/>
    <w:rsid w:val="004E1E78"/>
    <w:rsid w:val="004F45A2"/>
    <w:rsid w:val="0050614D"/>
    <w:rsid w:val="005135A2"/>
    <w:rsid w:val="005543E8"/>
    <w:rsid w:val="005B7B79"/>
    <w:rsid w:val="00606B40"/>
    <w:rsid w:val="00667F33"/>
    <w:rsid w:val="00684E7F"/>
    <w:rsid w:val="006B464F"/>
    <w:rsid w:val="008013F1"/>
    <w:rsid w:val="00A32A5E"/>
    <w:rsid w:val="00AE1893"/>
    <w:rsid w:val="00AF38D5"/>
    <w:rsid w:val="00C0493D"/>
    <w:rsid w:val="00CE7537"/>
    <w:rsid w:val="00E1191E"/>
    <w:rsid w:val="00EA06D6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9AF3"/>
  <w15:chartTrackingRefBased/>
  <w15:docId w15:val="{B1414E24-1DBF-414B-BFC1-493AFB1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44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3</cp:revision>
  <dcterms:created xsi:type="dcterms:W3CDTF">2021-03-09T01:03:00Z</dcterms:created>
  <dcterms:modified xsi:type="dcterms:W3CDTF">2021-03-09T02:06:00Z</dcterms:modified>
</cp:coreProperties>
</file>