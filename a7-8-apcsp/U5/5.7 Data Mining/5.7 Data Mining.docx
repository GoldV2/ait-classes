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4A510" w14:textId="7FD8C639" w:rsidR="00AB6465" w:rsidRDefault="00AB6465" w:rsidP="00F34E46">
      <w:pPr>
        <w:pStyle w:val="Heading1"/>
        <w:spacing w:after="240"/>
      </w:pPr>
      <w:r w:rsidRPr="00131F13">
        <w:t>Association Rules</w:t>
      </w:r>
    </w:p>
    <w:p w14:paraId="04C560FB" w14:textId="7288444F" w:rsidR="008C4642" w:rsidRPr="00F34E46" w:rsidRDefault="008C4642" w:rsidP="00F34E46">
      <w:pPr>
        <w:pStyle w:val="ListParagraph"/>
        <w:numPr>
          <w:ilvl w:val="0"/>
          <w:numId w:val="2"/>
        </w:numPr>
        <w:spacing w:after="240"/>
        <w:jc w:val="both"/>
        <w:rPr>
          <w:rFonts w:ascii="Cambria Math" w:hAnsi="Cambria Math" w:cs="Cambria Math"/>
        </w:rPr>
      </w:pPr>
      <w:r w:rsidRPr="00F34E46">
        <w:rPr>
          <w:rFonts w:ascii="Cambria Math" w:hAnsi="Cambria Math" w:cs="Cambria Math"/>
        </w:rPr>
        <w:t>{</w:t>
      </w:r>
      <w:r w:rsidRPr="00F34E46">
        <w:rPr>
          <w:rFonts w:ascii="Cambria Math" w:hAnsi="Cambria Math" w:cs="Cambria Math"/>
        </w:rPr>
        <w:t>candy bar</w:t>
      </w:r>
      <w:r w:rsidRPr="00F34E46">
        <w:rPr>
          <w:rFonts w:ascii="Cambria Math" w:hAnsi="Cambria Math" w:cs="Cambria Math"/>
        </w:rPr>
        <w:t xml:space="preserve">} </w:t>
      </w:r>
      <w:r w:rsidRPr="00F34E46">
        <w:rPr>
          <w:rFonts w:ascii="Cambria Math" w:hAnsi="Cambria Math" w:cs="Cambria Math"/>
        </w:rPr>
        <w:t>⇒</w:t>
      </w:r>
      <w:r w:rsidRPr="00F34E46">
        <w:rPr>
          <w:rFonts w:ascii="Cambria Math" w:hAnsi="Cambria Math" w:cs="Cambria Math"/>
        </w:rPr>
        <w:t xml:space="preserve"> {chip, formula}</w:t>
      </w:r>
    </w:p>
    <w:p w14:paraId="70B17B8A" w14:textId="048A8AC6" w:rsidR="008C4642" w:rsidRPr="00F34E46" w:rsidRDefault="008C4642" w:rsidP="00F34E46">
      <w:pPr>
        <w:pStyle w:val="ListParagraph"/>
        <w:numPr>
          <w:ilvl w:val="0"/>
          <w:numId w:val="2"/>
        </w:numPr>
        <w:spacing w:after="240"/>
        <w:jc w:val="both"/>
        <w:rPr>
          <w:rFonts w:ascii="Cambria Math" w:hAnsi="Cambria Math" w:cs="Cambria Math"/>
        </w:rPr>
      </w:pPr>
      <w:r w:rsidRPr="00F34E46">
        <w:rPr>
          <w:rFonts w:ascii="Cambria Math" w:hAnsi="Cambria Math" w:cs="Cambria Math"/>
        </w:rPr>
        <w:t xml:space="preserve">{chip} </w:t>
      </w:r>
      <w:r w:rsidRPr="00F34E46">
        <w:rPr>
          <w:rFonts w:ascii="Cambria Math" w:hAnsi="Cambria Math" w:cs="Cambria Math"/>
        </w:rPr>
        <w:t>⇒</w:t>
      </w:r>
      <w:r w:rsidRPr="00F34E46">
        <w:rPr>
          <w:rFonts w:ascii="Cambria Math" w:hAnsi="Cambria Math" w:cs="Cambria Math"/>
        </w:rPr>
        <w:t xml:space="preserve"> {candy bar, ice cream, milk, mustard}</w:t>
      </w:r>
    </w:p>
    <w:p w14:paraId="1414EF81" w14:textId="2A3F791D" w:rsidR="008C4642" w:rsidRPr="00F34E46" w:rsidRDefault="008C4642" w:rsidP="00F34E46">
      <w:pPr>
        <w:pStyle w:val="ListParagraph"/>
        <w:numPr>
          <w:ilvl w:val="0"/>
          <w:numId w:val="2"/>
        </w:numPr>
        <w:spacing w:after="240"/>
        <w:jc w:val="both"/>
        <w:rPr>
          <w:rFonts w:ascii="Cambria Math" w:hAnsi="Cambria Math" w:cs="Cambria Math"/>
        </w:rPr>
      </w:pPr>
      <w:r w:rsidRPr="00F34E46">
        <w:rPr>
          <w:rFonts w:cs="Times New Roman"/>
        </w:rPr>
        <w:t>{</w:t>
      </w:r>
      <w:r w:rsidRPr="00F34E46">
        <w:rPr>
          <w:rFonts w:ascii="Cambria Math" w:hAnsi="Cambria Math" w:cs="Cambria Math"/>
        </w:rPr>
        <w:t>cookie</w:t>
      </w:r>
      <w:r w:rsidRPr="00F34E46">
        <w:rPr>
          <w:rFonts w:cs="Times New Roman"/>
        </w:rPr>
        <w:t xml:space="preserve">} </w:t>
      </w:r>
      <w:r w:rsidRPr="00F34E46">
        <w:rPr>
          <w:rFonts w:ascii="Cambria Math" w:hAnsi="Cambria Math" w:cs="Cambria Math"/>
        </w:rPr>
        <w:t>⇒ {</w:t>
      </w:r>
      <w:r w:rsidRPr="00F34E46">
        <w:rPr>
          <w:rFonts w:ascii="Cambria Math" w:hAnsi="Cambria Math" w:cs="Cambria Math"/>
        </w:rPr>
        <w:t>milk</w:t>
      </w:r>
      <w:r w:rsidRPr="00F34E46">
        <w:rPr>
          <w:rFonts w:ascii="Cambria Math" w:hAnsi="Cambria Math" w:cs="Cambria Math"/>
        </w:rPr>
        <w:t>}</w:t>
      </w:r>
    </w:p>
    <w:p w14:paraId="51FA8D8B" w14:textId="29300069" w:rsidR="008C4642" w:rsidRPr="00F34E46" w:rsidRDefault="00497A33" w:rsidP="00F34E46">
      <w:pPr>
        <w:pStyle w:val="ListParagraph"/>
        <w:numPr>
          <w:ilvl w:val="0"/>
          <w:numId w:val="2"/>
        </w:numPr>
        <w:spacing w:after="240"/>
        <w:jc w:val="both"/>
        <w:rPr>
          <w:rFonts w:ascii="Cambria Math" w:hAnsi="Cambria Math" w:cs="Cambria Math"/>
        </w:rPr>
      </w:pPr>
      <w:r w:rsidRPr="00F34E46">
        <w:rPr>
          <w:rFonts w:cs="Times New Roman"/>
        </w:rPr>
        <w:t xml:space="preserve">{egg} </w:t>
      </w:r>
      <w:r w:rsidRPr="00F34E46">
        <w:rPr>
          <w:rFonts w:ascii="Cambria Math" w:hAnsi="Cambria Math" w:cs="Cambria Math"/>
        </w:rPr>
        <w:t>⇒</w:t>
      </w:r>
      <w:r w:rsidRPr="00F34E46">
        <w:rPr>
          <w:rFonts w:ascii="Cambria Math" w:hAnsi="Cambria Math" w:cs="Cambria Math"/>
        </w:rPr>
        <w:t xml:space="preserve"> {milk, mustard}</w:t>
      </w:r>
    </w:p>
    <w:p w14:paraId="318C9263" w14:textId="20B7852B" w:rsidR="00497A33" w:rsidRPr="00F34E46" w:rsidRDefault="00497A33" w:rsidP="00F34E46">
      <w:pPr>
        <w:pStyle w:val="ListParagraph"/>
        <w:numPr>
          <w:ilvl w:val="0"/>
          <w:numId w:val="2"/>
        </w:numPr>
        <w:spacing w:after="240"/>
        <w:jc w:val="both"/>
        <w:rPr>
          <w:rFonts w:ascii="Cambria Math" w:hAnsi="Cambria Math" w:cs="Cambria Math"/>
        </w:rPr>
      </w:pPr>
      <w:r w:rsidRPr="00F34E46">
        <w:rPr>
          <w:rFonts w:ascii="Cambria Math" w:hAnsi="Cambria Math" w:cs="Cambria Math"/>
        </w:rPr>
        <w:t xml:space="preserve">{ice cream} </w:t>
      </w:r>
      <w:r w:rsidRPr="00F34E46">
        <w:rPr>
          <w:rFonts w:ascii="Cambria Math" w:hAnsi="Cambria Math" w:cs="Cambria Math"/>
        </w:rPr>
        <w:t>⇒</w:t>
      </w:r>
      <w:r w:rsidRPr="00F34E46">
        <w:rPr>
          <w:rFonts w:ascii="Cambria Math" w:hAnsi="Cambria Math" w:cs="Cambria Math"/>
        </w:rPr>
        <w:t xml:space="preserve"> {candy bar, chip, milk, paper, paper towel}</w:t>
      </w:r>
    </w:p>
    <w:p w14:paraId="3B7C7FD7" w14:textId="0C948DCC" w:rsidR="00497A33" w:rsidRPr="00F34E46" w:rsidRDefault="00497A33" w:rsidP="00F34E46">
      <w:pPr>
        <w:pStyle w:val="ListParagraph"/>
        <w:numPr>
          <w:ilvl w:val="0"/>
          <w:numId w:val="2"/>
        </w:numPr>
        <w:spacing w:after="240"/>
        <w:jc w:val="both"/>
        <w:rPr>
          <w:rFonts w:ascii="Cambria Math" w:hAnsi="Cambria Math" w:cs="Cambria Math"/>
        </w:rPr>
      </w:pPr>
      <w:r w:rsidRPr="00F34E46">
        <w:rPr>
          <w:rFonts w:ascii="Cambria Math" w:hAnsi="Cambria Math" w:cs="Cambria Math"/>
        </w:rPr>
        <w:t xml:space="preserve">{milk} </w:t>
      </w:r>
      <w:r w:rsidRPr="00F34E46">
        <w:rPr>
          <w:rFonts w:ascii="Cambria Math" w:hAnsi="Cambria Math" w:cs="Cambria Math"/>
        </w:rPr>
        <w:t>⇒</w:t>
      </w:r>
      <w:r w:rsidRPr="00F34E46">
        <w:rPr>
          <w:rFonts w:ascii="Cambria Math" w:hAnsi="Cambria Math" w:cs="Cambria Math"/>
        </w:rPr>
        <w:t xml:space="preserve"> {chip, cookie, egg, ice cream, mustard, paper towel}</w:t>
      </w:r>
    </w:p>
    <w:p w14:paraId="3A1088C7" w14:textId="01C47572" w:rsidR="00497A33" w:rsidRPr="00F34E46" w:rsidRDefault="00497A33" w:rsidP="00F34E46">
      <w:pPr>
        <w:pStyle w:val="ListParagraph"/>
        <w:numPr>
          <w:ilvl w:val="0"/>
          <w:numId w:val="2"/>
        </w:numPr>
        <w:spacing w:after="240"/>
        <w:jc w:val="both"/>
        <w:rPr>
          <w:rFonts w:ascii="Cambria Math" w:hAnsi="Cambria Math" w:cs="Cambria Math"/>
        </w:rPr>
      </w:pPr>
      <w:r w:rsidRPr="00F34E46">
        <w:rPr>
          <w:rFonts w:ascii="Cambria Math" w:hAnsi="Cambria Math" w:cs="Cambria Math"/>
        </w:rPr>
        <w:t xml:space="preserve">{mustard} </w:t>
      </w:r>
      <w:r w:rsidRPr="00F34E46">
        <w:rPr>
          <w:rFonts w:ascii="Cambria Math" w:hAnsi="Cambria Math" w:cs="Cambria Math"/>
        </w:rPr>
        <w:t>⇒</w:t>
      </w:r>
      <w:r w:rsidRPr="00F34E46">
        <w:rPr>
          <w:rFonts w:ascii="Cambria Math" w:hAnsi="Cambria Math" w:cs="Cambria Math"/>
        </w:rPr>
        <w:t xml:space="preserve"> {chip, egg, ice cream, milk, paper towel}</w:t>
      </w:r>
    </w:p>
    <w:p w14:paraId="68DA526E" w14:textId="7C2D1894" w:rsidR="00497A33" w:rsidRPr="00F34E46" w:rsidRDefault="00497A33" w:rsidP="00F34E46">
      <w:pPr>
        <w:pStyle w:val="ListParagraph"/>
        <w:numPr>
          <w:ilvl w:val="0"/>
          <w:numId w:val="2"/>
        </w:numPr>
        <w:spacing w:after="240"/>
        <w:jc w:val="both"/>
        <w:rPr>
          <w:rFonts w:ascii="Cambria Math" w:hAnsi="Cambria Math" w:cs="Cambria Math"/>
        </w:rPr>
      </w:pPr>
      <w:r w:rsidRPr="00F34E46">
        <w:rPr>
          <w:rFonts w:ascii="Cambria Math" w:hAnsi="Cambria Math" w:cs="Cambria Math"/>
        </w:rPr>
        <w:t xml:space="preserve">{paper towel} </w:t>
      </w:r>
      <w:r w:rsidRPr="00F34E46">
        <w:rPr>
          <w:rFonts w:ascii="Cambria Math" w:hAnsi="Cambria Math" w:cs="Cambria Math"/>
        </w:rPr>
        <w:t>⇒</w:t>
      </w:r>
      <w:r w:rsidRPr="00F34E46">
        <w:rPr>
          <w:rFonts w:ascii="Cambria Math" w:hAnsi="Cambria Math" w:cs="Cambria Math"/>
        </w:rPr>
        <w:t xml:space="preserve"> {ice cream, milk, mustard, whipped cream}</w:t>
      </w:r>
    </w:p>
    <w:p w14:paraId="6914D7CE" w14:textId="2AA3D020" w:rsidR="00497A33" w:rsidRPr="00F34E46" w:rsidRDefault="00497A33" w:rsidP="00F34E46">
      <w:pPr>
        <w:pStyle w:val="ListParagraph"/>
        <w:numPr>
          <w:ilvl w:val="0"/>
          <w:numId w:val="2"/>
        </w:numPr>
        <w:spacing w:after="240"/>
        <w:jc w:val="both"/>
        <w:rPr>
          <w:rFonts w:ascii="Cambria Math" w:hAnsi="Cambria Math" w:cs="Cambria Math"/>
        </w:rPr>
      </w:pPr>
      <w:r w:rsidRPr="00F34E46">
        <w:rPr>
          <w:rFonts w:ascii="Cambria Math" w:hAnsi="Cambria Math" w:cs="Cambria Math"/>
        </w:rPr>
        <w:t xml:space="preserve">{whipped cream} </w:t>
      </w:r>
      <w:r w:rsidRPr="00F34E46">
        <w:rPr>
          <w:rFonts w:ascii="Cambria Math" w:hAnsi="Cambria Math" w:cs="Cambria Math"/>
        </w:rPr>
        <w:t>⇒</w:t>
      </w:r>
      <w:r w:rsidRPr="00F34E46">
        <w:rPr>
          <w:rFonts w:ascii="Cambria Math" w:hAnsi="Cambria Math" w:cs="Cambria Math"/>
        </w:rPr>
        <w:t xml:space="preserve"> {paper towel}</w:t>
      </w:r>
    </w:p>
    <w:p w14:paraId="44B4750A" w14:textId="37D3DB7F" w:rsidR="00497A33" w:rsidRDefault="00497A33" w:rsidP="00F34E46">
      <w:pPr>
        <w:pStyle w:val="Heading1"/>
        <w:spacing w:after="240"/>
      </w:pPr>
      <w:r>
        <w:t>Endcap Design</w:t>
      </w:r>
    </w:p>
    <w:tbl>
      <w:tblPr>
        <w:tblStyle w:val="PlainTable3"/>
        <w:tblW w:w="10615" w:type="dxa"/>
        <w:tblLook w:val="04A0" w:firstRow="1" w:lastRow="0" w:firstColumn="1" w:lastColumn="0" w:noHBand="0" w:noVBand="1"/>
      </w:tblPr>
      <w:tblGrid>
        <w:gridCol w:w="900"/>
        <w:gridCol w:w="9715"/>
      </w:tblGrid>
      <w:tr w:rsidR="00497A33" w14:paraId="09C98197" w14:textId="77777777" w:rsidTr="00051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0" w:type="dxa"/>
          </w:tcPr>
          <w:p w14:paraId="51348B2F" w14:textId="113F27C1" w:rsidR="00497A33" w:rsidRDefault="00497A33" w:rsidP="00F34E46">
            <w:pPr>
              <w:spacing w:after="24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Rows</w:t>
            </w:r>
          </w:p>
        </w:tc>
        <w:tc>
          <w:tcPr>
            <w:tcW w:w="9715" w:type="dxa"/>
          </w:tcPr>
          <w:p w14:paraId="67CC6808" w14:textId="79F215A0" w:rsidR="00497A33" w:rsidRDefault="00497A33" w:rsidP="00F34E46">
            <w:pPr>
              <w:spacing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Products</w:t>
            </w:r>
          </w:p>
        </w:tc>
      </w:tr>
      <w:tr w:rsidR="00497A33" w14:paraId="31FE3298" w14:textId="77777777" w:rsidTr="0005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27D3A53" w14:textId="26A68FE2" w:rsidR="00497A33" w:rsidRDefault="00497A33" w:rsidP="00F34E46">
            <w:pPr>
              <w:spacing w:after="24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9715" w:type="dxa"/>
          </w:tcPr>
          <w:p w14:paraId="69334C08" w14:textId="72C8DB30" w:rsidR="00497A33" w:rsidRDefault="00497A33" w:rsidP="00F34E46">
            <w:pPr>
              <w:spacing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Candy bar, chip, ice cream, cookie</w:t>
            </w:r>
          </w:p>
        </w:tc>
      </w:tr>
      <w:tr w:rsidR="00497A33" w14:paraId="774D42F7" w14:textId="77777777" w:rsidTr="00051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FE7BC5E" w14:textId="5EEAA7F1" w:rsidR="00497A33" w:rsidRDefault="00497A33" w:rsidP="00F34E46">
            <w:pPr>
              <w:spacing w:after="24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9715" w:type="dxa"/>
          </w:tcPr>
          <w:p w14:paraId="78326977" w14:textId="0C480443" w:rsidR="00497A33" w:rsidRDefault="00497A33" w:rsidP="00F34E46">
            <w:pPr>
              <w:spacing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Bread, coffee, egg, milk, mustard, paper, paper towel</w:t>
            </w:r>
          </w:p>
        </w:tc>
      </w:tr>
      <w:tr w:rsidR="00497A33" w14:paraId="4A1742AC" w14:textId="77777777" w:rsidTr="00051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A0EEE45" w14:textId="6B39B665" w:rsidR="00497A33" w:rsidRDefault="00497A33" w:rsidP="00F34E46">
            <w:pPr>
              <w:spacing w:after="24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9715" w:type="dxa"/>
          </w:tcPr>
          <w:p w14:paraId="59D7C6AC" w14:textId="66A2287D" w:rsidR="00497A33" w:rsidRDefault="00497A33" w:rsidP="00F34E46">
            <w:pPr>
              <w:spacing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Pencils, battery, whipped cream, diaper, formula, banana</w:t>
            </w:r>
          </w:p>
        </w:tc>
      </w:tr>
    </w:tbl>
    <w:p w14:paraId="55985A32" w14:textId="77777777" w:rsidR="00497A33" w:rsidRPr="00131F13" w:rsidRDefault="00497A33" w:rsidP="00F34E46">
      <w:pPr>
        <w:spacing w:after="240"/>
        <w:jc w:val="both"/>
        <w:rPr>
          <w:rFonts w:cs="Times New Roman"/>
        </w:rPr>
      </w:pPr>
    </w:p>
    <w:sectPr w:rsidR="00497A33" w:rsidRPr="00131F13" w:rsidSect="00116FE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DF902" w14:textId="77777777" w:rsidR="00CD2E43" w:rsidRDefault="00CD2E43" w:rsidP="004E1E78">
      <w:pPr>
        <w:spacing w:after="0" w:line="240" w:lineRule="auto"/>
      </w:pPr>
      <w:r>
        <w:separator/>
      </w:r>
    </w:p>
  </w:endnote>
  <w:endnote w:type="continuationSeparator" w:id="0">
    <w:p w14:paraId="2DB555D9" w14:textId="77777777" w:rsidR="00CD2E43" w:rsidRDefault="00CD2E43" w:rsidP="004E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818700796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2169B3C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-22787330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69924590"/>
          <w:docPartObj>
            <w:docPartGallery w:val="Page Numbers (Top of Page)"/>
            <w:docPartUnique/>
          </w:docPartObj>
        </w:sdtPr>
        <w:sdtEndPr/>
        <w:sdtContent>
          <w:p w14:paraId="3126E3D6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7C746" w14:textId="77777777" w:rsidR="00CD2E43" w:rsidRDefault="00CD2E43" w:rsidP="004E1E78">
      <w:pPr>
        <w:spacing w:after="0" w:line="240" w:lineRule="auto"/>
      </w:pPr>
      <w:r>
        <w:separator/>
      </w:r>
    </w:p>
  </w:footnote>
  <w:footnote w:type="continuationSeparator" w:id="0">
    <w:p w14:paraId="35156524" w14:textId="77777777" w:rsidR="00CD2E43" w:rsidRDefault="00CD2E43" w:rsidP="004E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0973D" w14:textId="77777777" w:rsidR="004E1E78" w:rsidRPr="004E1E78" w:rsidRDefault="004E1E78" w:rsidP="004E1E78">
    <w:pPr>
      <w:pStyle w:val="Header"/>
      <w:spacing w:after="24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1A85C" w14:textId="77777777" w:rsidR="004E1E78" w:rsidRPr="004E1E78" w:rsidRDefault="004E1E78" w:rsidP="004E1E78">
    <w:pPr>
      <w:pStyle w:val="Header"/>
      <w:rPr>
        <w:rFonts w:cs="Times New Roman"/>
      </w:rPr>
    </w:pPr>
    <w:r w:rsidRPr="004E1E78">
      <w:rPr>
        <w:rFonts w:cs="Times New Roman"/>
      </w:rPr>
      <w:t>Rafael Almeida</w:t>
    </w:r>
  </w:p>
  <w:p w14:paraId="13F4B41B" w14:textId="09114CAB" w:rsidR="004E1E78" w:rsidRPr="004E1E78" w:rsidRDefault="00AB6465" w:rsidP="004E1E78">
    <w:pPr>
      <w:pStyle w:val="Header"/>
      <w:rPr>
        <w:rFonts w:cs="Times New Roman"/>
      </w:rPr>
    </w:pPr>
    <w:r>
      <w:rPr>
        <w:rFonts w:cs="Times New Roman"/>
      </w:rPr>
      <w:t>Mrs. Patil</w:t>
    </w:r>
  </w:p>
  <w:p w14:paraId="2DAE2BC1" w14:textId="4A76AB69" w:rsidR="004E1E78" w:rsidRPr="004E1E78" w:rsidRDefault="00AB6465" w:rsidP="004E1E78">
    <w:pPr>
      <w:pStyle w:val="Header"/>
      <w:spacing w:after="240"/>
      <w:rPr>
        <w:rFonts w:cs="Times New Roman"/>
      </w:rPr>
    </w:pPr>
    <w:r>
      <w:rPr>
        <w:rFonts w:cs="Times New Roman"/>
      </w:rPr>
      <w:t>02/04/21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82884"/>
    <w:multiLevelType w:val="hybridMultilevel"/>
    <w:tmpl w:val="072E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A5ABB"/>
    <w:multiLevelType w:val="hybridMultilevel"/>
    <w:tmpl w:val="21B4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65"/>
    <w:rsid w:val="00031EF8"/>
    <w:rsid w:val="00051780"/>
    <w:rsid w:val="00116FE4"/>
    <w:rsid w:val="00131F13"/>
    <w:rsid w:val="002F12D5"/>
    <w:rsid w:val="00367883"/>
    <w:rsid w:val="00497A33"/>
    <w:rsid w:val="004A05DF"/>
    <w:rsid w:val="004E1E78"/>
    <w:rsid w:val="004F45A2"/>
    <w:rsid w:val="0050614D"/>
    <w:rsid w:val="005543E8"/>
    <w:rsid w:val="00576A39"/>
    <w:rsid w:val="005B7B79"/>
    <w:rsid w:val="00667F33"/>
    <w:rsid w:val="006B464F"/>
    <w:rsid w:val="008013F1"/>
    <w:rsid w:val="008C4642"/>
    <w:rsid w:val="00AB6465"/>
    <w:rsid w:val="00AF38D5"/>
    <w:rsid w:val="00CD2E43"/>
    <w:rsid w:val="00CE7537"/>
    <w:rsid w:val="00E1191E"/>
    <w:rsid w:val="00EA06D6"/>
    <w:rsid w:val="00EE6EBB"/>
    <w:rsid w:val="00F34E46"/>
    <w:rsid w:val="00FC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59BD3"/>
  <w15:chartTrackingRefBased/>
  <w15:docId w15:val="{F5793169-6AA0-41A4-A49E-0B83FE3B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2D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3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3F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5A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78"/>
  </w:style>
  <w:style w:type="paragraph" w:styleId="Footer">
    <w:name w:val="footer"/>
    <w:basedOn w:val="Normal"/>
    <w:link w:val="Foot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78"/>
  </w:style>
  <w:style w:type="paragraph" w:styleId="ListParagraph">
    <w:name w:val="List Paragraph"/>
    <w:basedOn w:val="Normal"/>
    <w:uiPriority w:val="34"/>
    <w:qFormat/>
    <w:rsid w:val="004E1E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3E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3F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5A2"/>
    <w:rPr>
      <w:rFonts w:ascii="Times New Roman" w:eastAsiaTheme="majorEastAsia" w:hAnsi="Times New Roman" w:cstheme="majorBidi"/>
      <w:szCs w:val="24"/>
    </w:rPr>
  </w:style>
  <w:style w:type="table" w:styleId="TableGrid">
    <w:name w:val="Table Grid"/>
    <w:basedOn w:val="TableNormal"/>
    <w:uiPriority w:val="39"/>
    <w:rsid w:val="00AB6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131F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97A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lmeida\Documents\Custom%20Office%20Templates\School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9199-9F15-4CD2-B097-C40D7324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Assignment.dotx</Template>
  <TotalTime>128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ralmeida</dc:creator>
  <cp:keywords/>
  <dc:description/>
  <cp:lastModifiedBy>Rafael Almeida</cp:lastModifiedBy>
  <cp:revision>7</cp:revision>
  <dcterms:created xsi:type="dcterms:W3CDTF">2021-02-05T02:40:00Z</dcterms:created>
  <dcterms:modified xsi:type="dcterms:W3CDTF">2021-02-05T04:48:00Z</dcterms:modified>
</cp:coreProperties>
</file>