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5B668" w14:textId="1EEBE120" w:rsidR="004A05DF" w:rsidRDefault="0081713E" w:rsidP="006B464F">
      <w:pPr>
        <w:jc w:val="both"/>
        <w:rPr>
          <w:rFonts w:cs="Times New Roman"/>
        </w:rPr>
      </w:pPr>
      <w:r>
        <w:rPr>
          <w:rFonts w:cs="Times New Roman"/>
        </w:rPr>
        <w:t>Protocol Description</w:t>
      </w:r>
    </w:p>
    <w:p w14:paraId="36A13CB9" w14:textId="5AF98147" w:rsidR="0081713E" w:rsidRDefault="0081713E" w:rsidP="006B464F">
      <w:pPr>
        <w:jc w:val="both"/>
        <w:rPr>
          <w:rFonts w:cs="Times New Roman"/>
        </w:rPr>
      </w:pPr>
      <w:r>
        <w:rPr>
          <w:rFonts w:cs="Times New Roman"/>
        </w:rPr>
        <w:t>Version 1.0</w:t>
      </w:r>
    </w:p>
    <w:p w14:paraId="7CA5AFC5" w14:textId="366F6F8D" w:rsidR="00B64E5B" w:rsidRDefault="0081713E" w:rsidP="00B64E5B">
      <w:pPr>
        <w:ind w:firstLine="720"/>
        <w:jc w:val="both"/>
        <w:rPr>
          <w:rFonts w:cs="Times New Roman"/>
        </w:rPr>
      </w:pPr>
      <w:r>
        <w:rPr>
          <w:rFonts w:cs="Times New Roman"/>
        </w:rPr>
        <w:t xml:space="preserve">Assuming every node has an address, the packet will have a script that given the address of all connected nodes it can determine which connected node has the address closest to the receiving node. </w:t>
      </w:r>
      <w:r w:rsidR="00234B6D">
        <w:rPr>
          <w:rFonts w:cs="Times New Roman"/>
        </w:rPr>
        <w:t>If the packet reaches a node that is not able to connec</w:t>
      </w:r>
      <w:r w:rsidR="00D73AAF">
        <w:rPr>
          <w:rFonts w:cs="Times New Roman"/>
        </w:rPr>
        <w:t>t to any other node it will send a message back to the node that sent the packet to it saying it was not able to pass on the packet. Then the node that received such a message will ignore the node that sent it and re-do the algorithm.</w:t>
      </w:r>
    </w:p>
    <w:p w14:paraId="6C173D6D" w14:textId="04DA1AEA" w:rsidR="00B64E5B" w:rsidRDefault="00B64E5B" w:rsidP="00B64E5B">
      <w:pPr>
        <w:jc w:val="both"/>
        <w:rPr>
          <w:rFonts w:cs="Times New Roman"/>
        </w:rPr>
      </w:pPr>
      <w:r>
        <w:rPr>
          <w:rFonts w:cs="Times New Roman"/>
        </w:rPr>
        <w:t>Rules followed by each node after receiving the packet.</w:t>
      </w:r>
    </w:p>
    <w:p w14:paraId="6B8F30BF" w14:textId="53460715" w:rsidR="00B64E5B" w:rsidRPr="00B64E5B" w:rsidRDefault="00B64E5B" w:rsidP="00B64E5B">
      <w:pPr>
        <w:pStyle w:val="ListParagraph"/>
        <w:numPr>
          <w:ilvl w:val="0"/>
          <w:numId w:val="3"/>
        </w:numPr>
        <w:jc w:val="both"/>
        <w:rPr>
          <w:rFonts w:cs="Times New Roman"/>
        </w:rPr>
      </w:pPr>
      <w:r>
        <w:rPr>
          <w:rFonts w:cs="Times New Roman"/>
        </w:rPr>
        <w:t>If the current node is the final receiving node, stop forwarding the packet.</w:t>
      </w:r>
    </w:p>
    <w:p w14:paraId="3E4740C0" w14:textId="4A3843D5" w:rsidR="00B64E5B" w:rsidRDefault="00B64E5B" w:rsidP="00B64E5B">
      <w:pPr>
        <w:pStyle w:val="ListParagraph"/>
        <w:numPr>
          <w:ilvl w:val="0"/>
          <w:numId w:val="3"/>
        </w:numPr>
        <w:jc w:val="both"/>
        <w:rPr>
          <w:rFonts w:cs="Times New Roman"/>
        </w:rPr>
      </w:pPr>
      <w:r>
        <w:rPr>
          <w:rFonts w:cs="Times New Roman"/>
        </w:rPr>
        <w:t>Given every connected node, calculate which node is closer to the final receiving node and send the packet to that node if and only if that node never received the packet.</w:t>
      </w:r>
    </w:p>
    <w:p w14:paraId="0981D0DE" w14:textId="4E49D8F5" w:rsidR="00B64E5B" w:rsidRDefault="00B64E5B" w:rsidP="00B64E5B">
      <w:pPr>
        <w:pStyle w:val="ListParagraph"/>
        <w:numPr>
          <w:ilvl w:val="0"/>
          <w:numId w:val="3"/>
        </w:numPr>
        <w:jc w:val="both"/>
        <w:rPr>
          <w:rFonts w:cs="Times New Roman"/>
        </w:rPr>
      </w:pPr>
      <w:r>
        <w:rPr>
          <w:rFonts w:cs="Times New Roman"/>
        </w:rPr>
        <w:t>If there are no available nodes to send the packet besides the node which firstly sent the packet, send the packet back to such node.</w:t>
      </w:r>
    </w:p>
    <w:sectPr w:rsidR="00B64E5B" w:rsidSect="004E1E78">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9296F" w14:textId="77777777" w:rsidR="00CD01E1" w:rsidRDefault="00CD01E1" w:rsidP="004E1E78">
      <w:pPr>
        <w:spacing w:after="0" w:line="240" w:lineRule="auto"/>
      </w:pPr>
      <w:r>
        <w:separator/>
      </w:r>
    </w:p>
  </w:endnote>
  <w:endnote w:type="continuationSeparator" w:id="0">
    <w:p w14:paraId="093A9B3A" w14:textId="77777777" w:rsidR="00CD01E1" w:rsidRDefault="00CD01E1"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7C89F97C"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7D82A3B9"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40DA5" w14:textId="77777777" w:rsidR="00CD01E1" w:rsidRDefault="00CD01E1" w:rsidP="004E1E78">
      <w:pPr>
        <w:spacing w:after="0" w:line="240" w:lineRule="auto"/>
      </w:pPr>
      <w:r>
        <w:separator/>
      </w:r>
    </w:p>
  </w:footnote>
  <w:footnote w:type="continuationSeparator" w:id="0">
    <w:p w14:paraId="56CAF38F" w14:textId="77777777" w:rsidR="00CD01E1" w:rsidRDefault="00CD01E1"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3DCDE"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7A269" w14:textId="77777777" w:rsidR="004E1E78" w:rsidRPr="004E1E78" w:rsidRDefault="004E1E78" w:rsidP="004E1E78">
    <w:pPr>
      <w:pStyle w:val="Header"/>
      <w:rPr>
        <w:rFonts w:cs="Times New Roman"/>
      </w:rPr>
    </w:pPr>
    <w:r w:rsidRPr="004E1E78">
      <w:rPr>
        <w:rFonts w:cs="Times New Roman"/>
      </w:rPr>
      <w:t>Rafael Almeida</w:t>
    </w:r>
  </w:p>
  <w:p w14:paraId="5E3E4F8A" w14:textId="3C70FCF7" w:rsidR="004E1E78" w:rsidRPr="004E1E78" w:rsidRDefault="000E1626" w:rsidP="004E1E78">
    <w:pPr>
      <w:pStyle w:val="Header"/>
      <w:rPr>
        <w:rFonts w:cs="Times New Roman"/>
      </w:rPr>
    </w:pPr>
    <w:r>
      <w:rPr>
        <w:rFonts w:cs="Times New Roman"/>
      </w:rPr>
      <w:t>Mrs. Patil</w:t>
    </w:r>
  </w:p>
  <w:p w14:paraId="177E4038" w14:textId="1189F37C"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B64E5B">
      <w:rPr>
        <w:rFonts w:cs="Times New Roman"/>
        <w:noProof/>
      </w:rPr>
      <w:t>2/22/21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E1992"/>
    <w:multiLevelType w:val="hybridMultilevel"/>
    <w:tmpl w:val="C062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D2FB5"/>
    <w:multiLevelType w:val="hybridMultilevel"/>
    <w:tmpl w:val="F82A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26"/>
    <w:rsid w:val="00031EF8"/>
    <w:rsid w:val="000E1626"/>
    <w:rsid w:val="0022104E"/>
    <w:rsid w:val="00234B6D"/>
    <w:rsid w:val="00295E66"/>
    <w:rsid w:val="002C18B4"/>
    <w:rsid w:val="002C2859"/>
    <w:rsid w:val="002F12D5"/>
    <w:rsid w:val="00367883"/>
    <w:rsid w:val="004A05DF"/>
    <w:rsid w:val="004C380B"/>
    <w:rsid w:val="004E1E78"/>
    <w:rsid w:val="004F45A2"/>
    <w:rsid w:val="0050614D"/>
    <w:rsid w:val="005135A2"/>
    <w:rsid w:val="005543E8"/>
    <w:rsid w:val="005B7B79"/>
    <w:rsid w:val="00667F33"/>
    <w:rsid w:val="006B464F"/>
    <w:rsid w:val="008013F1"/>
    <w:rsid w:val="0081713E"/>
    <w:rsid w:val="00AF38D5"/>
    <w:rsid w:val="00B64E5B"/>
    <w:rsid w:val="00C11EE6"/>
    <w:rsid w:val="00CD01E1"/>
    <w:rsid w:val="00CE7537"/>
    <w:rsid w:val="00D73AAF"/>
    <w:rsid w:val="00E1191E"/>
    <w:rsid w:val="00EA06D6"/>
    <w:rsid w:val="00EE6EBB"/>
    <w:rsid w:val="00F6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7928"/>
  <w15:chartTrackingRefBased/>
  <w15:docId w15:val="{1499807A-5A7B-4858-B130-03F9336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120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6</cp:revision>
  <dcterms:created xsi:type="dcterms:W3CDTF">2021-02-22T23:21:00Z</dcterms:created>
  <dcterms:modified xsi:type="dcterms:W3CDTF">2021-02-23T01:28:00Z</dcterms:modified>
</cp:coreProperties>
</file>