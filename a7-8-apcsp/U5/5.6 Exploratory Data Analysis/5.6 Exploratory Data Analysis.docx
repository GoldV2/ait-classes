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881D7" w14:textId="229F341F" w:rsidR="004A05DF" w:rsidRDefault="00835232" w:rsidP="00835232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Given the note, I know we are dealing with a celebrity called Justin that received hate after launching a new album. Given that information I began to search for popular </w:t>
      </w:r>
      <w:proofErr w:type="spellStart"/>
      <w:r>
        <w:rPr>
          <w:rFonts w:cs="Times New Roman"/>
        </w:rPr>
        <w:t>Justins</w:t>
      </w:r>
      <w:proofErr w:type="spellEnd"/>
      <w:r>
        <w:rPr>
          <w:rFonts w:cs="Times New Roman"/>
        </w:rPr>
        <w:t xml:space="preserve"> musicians. My Top findings were Justin Bieber and Justin Timberlake. I then, in separate charts, searched for “hate” results for each musician. Justin Timberlake had a “hate” spike in September 2006. Coincidentally he launched the album “</w:t>
      </w:r>
      <w:proofErr w:type="spellStart"/>
      <w:r>
        <w:rPr>
          <w:rFonts w:cs="Times New Roman"/>
        </w:rPr>
        <w:t>FutureSex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LoveSounds</w:t>
      </w:r>
      <w:proofErr w:type="spellEnd"/>
      <w:r>
        <w:rPr>
          <w:rFonts w:cs="Times New Roman"/>
        </w:rPr>
        <w:t>” September 2006. I then concluded that it must be Justin Timberlake and not Justin Bieber. Justin Bieber had a hate spike in February 2011, and he launched no albums that month.</w:t>
      </w:r>
    </w:p>
    <w:p w14:paraId="509F4CEC" w14:textId="16F22A3E" w:rsidR="00835232" w:rsidRDefault="00835232" w:rsidP="00835232">
      <w:pPr>
        <w:jc w:val="both"/>
        <w:rPr>
          <w:rFonts w:cs="Times New Roman"/>
        </w:rPr>
      </w:pPr>
      <w:r>
        <w:rPr>
          <w:rFonts w:cs="Times New Roman"/>
        </w:rPr>
        <w:t>Supporting data can be found on the next page.</w:t>
      </w:r>
    </w:p>
    <w:p w14:paraId="634B3834" w14:textId="57B81F1F" w:rsidR="00835232" w:rsidRDefault="00835232">
      <w:pPr>
        <w:rPr>
          <w:rFonts w:cs="Times New Roman"/>
        </w:rPr>
      </w:pPr>
      <w:r>
        <w:rPr>
          <w:rFonts w:cs="Times New Roman"/>
        </w:rPr>
        <w:br w:type="page"/>
      </w:r>
    </w:p>
    <w:p w14:paraId="66277BBA" w14:textId="0E6B0C65" w:rsidR="00835232" w:rsidRDefault="00835232" w:rsidP="00835232">
      <w:pPr>
        <w:spacing w:after="0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339BD7E" wp14:editId="4383D4A0">
            <wp:extent cx="6858000" cy="2862072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73F740-9E66-429A-AF43-0B49D17EC1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C72AC0" w14:textId="2B8554E0" w:rsidR="00835232" w:rsidRDefault="00835232" w:rsidP="00835232">
      <w:pPr>
        <w:spacing w:after="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515E626" wp14:editId="2E0E2ACD">
            <wp:extent cx="6858000" cy="2862072"/>
            <wp:effectExtent l="0" t="0" r="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0366DAA-CC69-4D7A-BCC0-27F2D78B1C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DC65CF" w14:textId="7F072F4E" w:rsidR="00835232" w:rsidRPr="004E1E78" w:rsidRDefault="00835232" w:rsidP="00835232">
      <w:pPr>
        <w:spacing w:after="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51AEAFE8" wp14:editId="6C391CB3">
            <wp:extent cx="6858000" cy="2862072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412F49B-D95B-4863-A5CE-C93F7C10B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835232" w:rsidRPr="004E1E78" w:rsidSect="004E1E7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881B7" w14:textId="77777777" w:rsidR="003C6D30" w:rsidRDefault="003C6D30" w:rsidP="004E1E78">
      <w:pPr>
        <w:spacing w:after="0" w:line="240" w:lineRule="auto"/>
      </w:pPr>
      <w:r>
        <w:separator/>
      </w:r>
    </w:p>
  </w:endnote>
  <w:endnote w:type="continuationSeparator" w:id="0">
    <w:p w14:paraId="1919BAAB" w14:textId="77777777" w:rsidR="003C6D30" w:rsidRDefault="003C6D30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DA212CC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379F2295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8EBC9" w14:textId="77777777" w:rsidR="003C6D30" w:rsidRDefault="003C6D30" w:rsidP="004E1E78">
      <w:pPr>
        <w:spacing w:after="0" w:line="240" w:lineRule="auto"/>
      </w:pPr>
      <w:r>
        <w:separator/>
      </w:r>
    </w:p>
  </w:footnote>
  <w:footnote w:type="continuationSeparator" w:id="0">
    <w:p w14:paraId="09EF4132" w14:textId="77777777" w:rsidR="003C6D30" w:rsidRDefault="003C6D30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02695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D6682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24F233A3" w14:textId="4D727A9C" w:rsidR="004E1E78" w:rsidRPr="004E1E78" w:rsidRDefault="00835232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7049602C" w14:textId="49FB665A" w:rsidR="00835232" w:rsidRPr="004E1E78" w:rsidRDefault="00835232" w:rsidP="004E1E78">
    <w:pPr>
      <w:pStyle w:val="Header"/>
      <w:spacing w:after="240"/>
      <w:rPr>
        <w:rFonts w:cs="Times New Roman"/>
      </w:rPr>
    </w:pPr>
    <w:r>
      <w:rPr>
        <w:rFonts w:cs="Times New Roman"/>
      </w:rPr>
      <w:t>02/01/21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32"/>
    <w:rsid w:val="00031EF8"/>
    <w:rsid w:val="002F12D5"/>
    <w:rsid w:val="00367883"/>
    <w:rsid w:val="003C6D30"/>
    <w:rsid w:val="004A05DF"/>
    <w:rsid w:val="004E1E78"/>
    <w:rsid w:val="004F45A2"/>
    <w:rsid w:val="0050614D"/>
    <w:rsid w:val="005543E8"/>
    <w:rsid w:val="005B7B79"/>
    <w:rsid w:val="00667F33"/>
    <w:rsid w:val="006B464F"/>
    <w:rsid w:val="008013F1"/>
    <w:rsid w:val="00835232"/>
    <w:rsid w:val="00AF38D5"/>
    <w:rsid w:val="00CE7537"/>
    <w:rsid w:val="00E1191E"/>
    <w:rsid w:val="00EA06D6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4D858"/>
  <w15:chartTrackingRefBased/>
  <w15:docId w15:val="{11451300-5E67-4747-AA5B-895BB575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lmeida\Downloads\Justin%20Timberlake%20Inter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lmeida\Downloads\multiTimelin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lmeida\Downloads\Hate%20Justin%20Timberlake%20Interes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Justin Timberlake Interest - United States (2004-Present)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'Justin Timberlake Interest'!$B$3</c:f>
              <c:strCache>
                <c:ptCount val="1"/>
                <c:pt idx="0">
                  <c:v>justin timberlake: (United States)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Pt>
            <c:idx val="32"/>
            <c:invertIfNegative val="0"/>
            <c:bubble3D val="0"/>
            <c:spPr>
              <a:noFill/>
              <a:ln w="9525" cap="flat" cmpd="sng" algn="ctr">
                <a:solidFill>
                  <a:srgbClr val="C00000"/>
                </a:solidFill>
                <a:miter lim="800000"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1-A1E8-4D2D-B999-4474D0CDA313}"/>
              </c:ext>
            </c:extLst>
          </c:dPt>
          <c:dLbls>
            <c:dLbl>
              <c:idx val="32"/>
              <c:layout>
                <c:manualLayout>
                  <c:x val="-5.7407407407407407E-2"/>
                  <c:y val="-9.2592592592593264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E8-4D2D-B999-4474D0CDA313}"/>
                </c:ext>
              </c:extLst>
            </c:dLbl>
            <c:spPr>
              <a:solidFill>
                <a:sysClr val="windowText" lastClr="000000">
                  <a:lumMod val="65000"/>
                  <a:lumOff val="3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15000"/>
                        <a:lumOff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'Justin Timberlake Interest'!$A$4:$A$208</c:f>
              <c:strCache>
                <c:ptCount val="205"/>
                <c:pt idx="0">
                  <c:v>2004-01</c:v>
                </c:pt>
                <c:pt idx="1">
                  <c:v>2004-02</c:v>
                </c:pt>
                <c:pt idx="2">
                  <c:v>2004-03</c:v>
                </c:pt>
                <c:pt idx="3">
                  <c:v>2004-04</c:v>
                </c:pt>
                <c:pt idx="4">
                  <c:v>2004-05</c:v>
                </c:pt>
                <c:pt idx="5">
                  <c:v>2004-06</c:v>
                </c:pt>
                <c:pt idx="6">
                  <c:v>2004-07</c:v>
                </c:pt>
                <c:pt idx="7">
                  <c:v>2004-08</c:v>
                </c:pt>
                <c:pt idx="8">
                  <c:v>2004-09</c:v>
                </c:pt>
                <c:pt idx="9">
                  <c:v>2004-10</c:v>
                </c:pt>
                <c:pt idx="10">
                  <c:v>2004-11</c:v>
                </c:pt>
                <c:pt idx="11">
                  <c:v>2004-12</c:v>
                </c:pt>
                <c:pt idx="12">
                  <c:v>2005-01</c:v>
                </c:pt>
                <c:pt idx="13">
                  <c:v>2005-02</c:v>
                </c:pt>
                <c:pt idx="14">
                  <c:v>2005-03</c:v>
                </c:pt>
                <c:pt idx="15">
                  <c:v>2005-04</c:v>
                </c:pt>
                <c:pt idx="16">
                  <c:v>2005-05</c:v>
                </c:pt>
                <c:pt idx="17">
                  <c:v>2005-06</c:v>
                </c:pt>
                <c:pt idx="18">
                  <c:v>2005-07</c:v>
                </c:pt>
                <c:pt idx="19">
                  <c:v>2005-08</c:v>
                </c:pt>
                <c:pt idx="20">
                  <c:v>2005-09</c:v>
                </c:pt>
                <c:pt idx="21">
                  <c:v>2005-10</c:v>
                </c:pt>
                <c:pt idx="22">
                  <c:v>2005-11</c:v>
                </c:pt>
                <c:pt idx="23">
                  <c:v>2005-12</c:v>
                </c:pt>
                <c:pt idx="24">
                  <c:v>2006-01</c:v>
                </c:pt>
                <c:pt idx="25">
                  <c:v>2006-02</c:v>
                </c:pt>
                <c:pt idx="26">
                  <c:v>2006-03</c:v>
                </c:pt>
                <c:pt idx="27">
                  <c:v>2006-04</c:v>
                </c:pt>
                <c:pt idx="28">
                  <c:v>2006-05</c:v>
                </c:pt>
                <c:pt idx="29">
                  <c:v>2006-06</c:v>
                </c:pt>
                <c:pt idx="30">
                  <c:v>2006-07</c:v>
                </c:pt>
                <c:pt idx="31">
                  <c:v>2006-08</c:v>
                </c:pt>
                <c:pt idx="32">
                  <c:v>2006-09</c:v>
                </c:pt>
                <c:pt idx="33">
                  <c:v>2006-10</c:v>
                </c:pt>
                <c:pt idx="34">
                  <c:v>2006-11</c:v>
                </c:pt>
                <c:pt idx="35">
                  <c:v>2006-12</c:v>
                </c:pt>
                <c:pt idx="36">
                  <c:v>2007-01</c:v>
                </c:pt>
                <c:pt idx="37">
                  <c:v>2007-02</c:v>
                </c:pt>
                <c:pt idx="38">
                  <c:v>2007-03</c:v>
                </c:pt>
                <c:pt idx="39">
                  <c:v>2007-04</c:v>
                </c:pt>
                <c:pt idx="40">
                  <c:v>2007-05</c:v>
                </c:pt>
                <c:pt idx="41">
                  <c:v>2007-06</c:v>
                </c:pt>
                <c:pt idx="42">
                  <c:v>2007-07</c:v>
                </c:pt>
                <c:pt idx="43">
                  <c:v>2007-08</c:v>
                </c:pt>
                <c:pt idx="44">
                  <c:v>2007-09</c:v>
                </c:pt>
                <c:pt idx="45">
                  <c:v>2007-10</c:v>
                </c:pt>
                <c:pt idx="46">
                  <c:v>2007-11</c:v>
                </c:pt>
                <c:pt idx="47">
                  <c:v>2007-12</c:v>
                </c:pt>
                <c:pt idx="48">
                  <c:v>2008-01</c:v>
                </c:pt>
                <c:pt idx="49">
                  <c:v>2008-02</c:v>
                </c:pt>
                <c:pt idx="50">
                  <c:v>2008-03</c:v>
                </c:pt>
                <c:pt idx="51">
                  <c:v>2008-04</c:v>
                </c:pt>
                <c:pt idx="52">
                  <c:v>2008-05</c:v>
                </c:pt>
                <c:pt idx="53">
                  <c:v>2008-06</c:v>
                </c:pt>
                <c:pt idx="54">
                  <c:v>2008-07</c:v>
                </c:pt>
                <c:pt idx="55">
                  <c:v>2008-08</c:v>
                </c:pt>
                <c:pt idx="56">
                  <c:v>2008-09</c:v>
                </c:pt>
                <c:pt idx="57">
                  <c:v>2008-10</c:v>
                </c:pt>
                <c:pt idx="58">
                  <c:v>2008-11</c:v>
                </c:pt>
                <c:pt idx="59">
                  <c:v>2008-12</c:v>
                </c:pt>
                <c:pt idx="60">
                  <c:v>2009-01</c:v>
                </c:pt>
                <c:pt idx="61">
                  <c:v>2009-02</c:v>
                </c:pt>
                <c:pt idx="62">
                  <c:v>2009-03</c:v>
                </c:pt>
                <c:pt idx="63">
                  <c:v>2009-04</c:v>
                </c:pt>
                <c:pt idx="64">
                  <c:v>2009-05</c:v>
                </c:pt>
                <c:pt idx="65">
                  <c:v>2009-06</c:v>
                </c:pt>
                <c:pt idx="66">
                  <c:v>2009-07</c:v>
                </c:pt>
                <c:pt idx="67">
                  <c:v>2009-08</c:v>
                </c:pt>
                <c:pt idx="68">
                  <c:v>2009-09</c:v>
                </c:pt>
                <c:pt idx="69">
                  <c:v>2009-10</c:v>
                </c:pt>
                <c:pt idx="70">
                  <c:v>2009-11</c:v>
                </c:pt>
                <c:pt idx="71">
                  <c:v>2009-12</c:v>
                </c:pt>
                <c:pt idx="72">
                  <c:v>2010-01</c:v>
                </c:pt>
                <c:pt idx="73">
                  <c:v>2010-02</c:v>
                </c:pt>
                <c:pt idx="74">
                  <c:v>2010-03</c:v>
                </c:pt>
                <c:pt idx="75">
                  <c:v>2010-04</c:v>
                </c:pt>
                <c:pt idx="76">
                  <c:v>2010-05</c:v>
                </c:pt>
                <c:pt idx="77">
                  <c:v>2010-06</c:v>
                </c:pt>
                <c:pt idx="78">
                  <c:v>2010-07</c:v>
                </c:pt>
                <c:pt idx="79">
                  <c:v>2010-08</c:v>
                </c:pt>
                <c:pt idx="80">
                  <c:v>2010-09</c:v>
                </c:pt>
                <c:pt idx="81">
                  <c:v>2010-10</c:v>
                </c:pt>
                <c:pt idx="82">
                  <c:v>2010-11</c:v>
                </c:pt>
                <c:pt idx="83">
                  <c:v>2010-12</c:v>
                </c:pt>
                <c:pt idx="84">
                  <c:v>2011-01</c:v>
                </c:pt>
                <c:pt idx="85">
                  <c:v>2011-02</c:v>
                </c:pt>
                <c:pt idx="86">
                  <c:v>2011-03</c:v>
                </c:pt>
                <c:pt idx="87">
                  <c:v>2011-04</c:v>
                </c:pt>
                <c:pt idx="88">
                  <c:v>2011-05</c:v>
                </c:pt>
                <c:pt idx="89">
                  <c:v>2011-06</c:v>
                </c:pt>
                <c:pt idx="90">
                  <c:v>2011-07</c:v>
                </c:pt>
                <c:pt idx="91">
                  <c:v>2011-08</c:v>
                </c:pt>
                <c:pt idx="92">
                  <c:v>2011-09</c:v>
                </c:pt>
                <c:pt idx="93">
                  <c:v>2011-10</c:v>
                </c:pt>
                <c:pt idx="94">
                  <c:v>2011-11</c:v>
                </c:pt>
                <c:pt idx="95">
                  <c:v>2011-12</c:v>
                </c:pt>
                <c:pt idx="96">
                  <c:v>2012-01</c:v>
                </c:pt>
                <c:pt idx="97">
                  <c:v>2012-02</c:v>
                </c:pt>
                <c:pt idx="98">
                  <c:v>2012-03</c:v>
                </c:pt>
                <c:pt idx="99">
                  <c:v>2012-04</c:v>
                </c:pt>
                <c:pt idx="100">
                  <c:v>2012-05</c:v>
                </c:pt>
                <c:pt idx="101">
                  <c:v>2012-06</c:v>
                </c:pt>
                <c:pt idx="102">
                  <c:v>2012-07</c:v>
                </c:pt>
                <c:pt idx="103">
                  <c:v>2012-08</c:v>
                </c:pt>
                <c:pt idx="104">
                  <c:v>2012-09</c:v>
                </c:pt>
                <c:pt idx="105">
                  <c:v>2012-10</c:v>
                </c:pt>
                <c:pt idx="106">
                  <c:v>2012-11</c:v>
                </c:pt>
                <c:pt idx="107">
                  <c:v>2012-12</c:v>
                </c:pt>
                <c:pt idx="108">
                  <c:v>2013-01</c:v>
                </c:pt>
                <c:pt idx="109">
                  <c:v>2013-02</c:v>
                </c:pt>
                <c:pt idx="110">
                  <c:v>2013-03</c:v>
                </c:pt>
                <c:pt idx="111">
                  <c:v>2013-04</c:v>
                </c:pt>
                <c:pt idx="112">
                  <c:v>2013-05</c:v>
                </c:pt>
                <c:pt idx="113">
                  <c:v>2013-06</c:v>
                </c:pt>
                <c:pt idx="114">
                  <c:v>2013-07</c:v>
                </c:pt>
                <c:pt idx="115">
                  <c:v>2013-08</c:v>
                </c:pt>
                <c:pt idx="116">
                  <c:v>2013-09</c:v>
                </c:pt>
                <c:pt idx="117">
                  <c:v>2013-10</c:v>
                </c:pt>
                <c:pt idx="118">
                  <c:v>2013-11</c:v>
                </c:pt>
                <c:pt idx="119">
                  <c:v>2013-12</c:v>
                </c:pt>
                <c:pt idx="120">
                  <c:v>2014-01</c:v>
                </c:pt>
                <c:pt idx="121">
                  <c:v>2014-02</c:v>
                </c:pt>
                <c:pt idx="122">
                  <c:v>2014-03</c:v>
                </c:pt>
                <c:pt idx="123">
                  <c:v>2014-04</c:v>
                </c:pt>
                <c:pt idx="124">
                  <c:v>2014-05</c:v>
                </c:pt>
                <c:pt idx="125">
                  <c:v>2014-06</c:v>
                </c:pt>
                <c:pt idx="126">
                  <c:v>2014-07</c:v>
                </c:pt>
                <c:pt idx="127">
                  <c:v>2014-08</c:v>
                </c:pt>
                <c:pt idx="128">
                  <c:v>2014-09</c:v>
                </c:pt>
                <c:pt idx="129">
                  <c:v>2014-10</c:v>
                </c:pt>
                <c:pt idx="130">
                  <c:v>2014-11</c:v>
                </c:pt>
                <c:pt idx="131">
                  <c:v>2014-12</c:v>
                </c:pt>
                <c:pt idx="132">
                  <c:v>2015-01</c:v>
                </c:pt>
                <c:pt idx="133">
                  <c:v>2015-02</c:v>
                </c:pt>
                <c:pt idx="134">
                  <c:v>2015-03</c:v>
                </c:pt>
                <c:pt idx="135">
                  <c:v>2015-04</c:v>
                </c:pt>
                <c:pt idx="136">
                  <c:v>2015-05</c:v>
                </c:pt>
                <c:pt idx="137">
                  <c:v>2015-06</c:v>
                </c:pt>
                <c:pt idx="138">
                  <c:v>2015-07</c:v>
                </c:pt>
                <c:pt idx="139">
                  <c:v>2015-08</c:v>
                </c:pt>
                <c:pt idx="140">
                  <c:v>2015-09</c:v>
                </c:pt>
                <c:pt idx="141">
                  <c:v>2015-10</c:v>
                </c:pt>
                <c:pt idx="142">
                  <c:v>2015-11</c:v>
                </c:pt>
                <c:pt idx="143">
                  <c:v>2015-12</c:v>
                </c:pt>
                <c:pt idx="144">
                  <c:v>2016-01</c:v>
                </c:pt>
                <c:pt idx="145">
                  <c:v>2016-02</c:v>
                </c:pt>
                <c:pt idx="146">
                  <c:v>2016-03</c:v>
                </c:pt>
                <c:pt idx="147">
                  <c:v>2016-04</c:v>
                </c:pt>
                <c:pt idx="148">
                  <c:v>2016-05</c:v>
                </c:pt>
                <c:pt idx="149">
                  <c:v>2016-06</c:v>
                </c:pt>
                <c:pt idx="150">
                  <c:v>2016-07</c:v>
                </c:pt>
                <c:pt idx="151">
                  <c:v>2016-08</c:v>
                </c:pt>
                <c:pt idx="152">
                  <c:v>2016-09</c:v>
                </c:pt>
                <c:pt idx="153">
                  <c:v>2016-10</c:v>
                </c:pt>
                <c:pt idx="154">
                  <c:v>2016-11</c:v>
                </c:pt>
                <c:pt idx="155">
                  <c:v>2016-12</c:v>
                </c:pt>
                <c:pt idx="156">
                  <c:v>2017-01</c:v>
                </c:pt>
                <c:pt idx="157">
                  <c:v>2017-02</c:v>
                </c:pt>
                <c:pt idx="158">
                  <c:v>2017-03</c:v>
                </c:pt>
                <c:pt idx="159">
                  <c:v>2017-04</c:v>
                </c:pt>
                <c:pt idx="160">
                  <c:v>2017-05</c:v>
                </c:pt>
                <c:pt idx="161">
                  <c:v>2017-06</c:v>
                </c:pt>
                <c:pt idx="162">
                  <c:v>2017-07</c:v>
                </c:pt>
                <c:pt idx="163">
                  <c:v>2017-08</c:v>
                </c:pt>
                <c:pt idx="164">
                  <c:v>2017-09</c:v>
                </c:pt>
                <c:pt idx="165">
                  <c:v>2017-10</c:v>
                </c:pt>
                <c:pt idx="166">
                  <c:v>2017-11</c:v>
                </c:pt>
                <c:pt idx="167">
                  <c:v>2017-12</c:v>
                </c:pt>
                <c:pt idx="168">
                  <c:v>2018-01</c:v>
                </c:pt>
                <c:pt idx="169">
                  <c:v>2018-02</c:v>
                </c:pt>
                <c:pt idx="170">
                  <c:v>2018-03</c:v>
                </c:pt>
                <c:pt idx="171">
                  <c:v>2018-04</c:v>
                </c:pt>
                <c:pt idx="172">
                  <c:v>2018-05</c:v>
                </c:pt>
                <c:pt idx="173">
                  <c:v>2018-06</c:v>
                </c:pt>
                <c:pt idx="174">
                  <c:v>2018-07</c:v>
                </c:pt>
                <c:pt idx="175">
                  <c:v>2018-08</c:v>
                </c:pt>
                <c:pt idx="176">
                  <c:v>2018-09</c:v>
                </c:pt>
                <c:pt idx="177">
                  <c:v>2018-10</c:v>
                </c:pt>
                <c:pt idx="178">
                  <c:v>2018-11</c:v>
                </c:pt>
                <c:pt idx="179">
                  <c:v>2018-12</c:v>
                </c:pt>
                <c:pt idx="180">
                  <c:v>2019-01</c:v>
                </c:pt>
                <c:pt idx="181">
                  <c:v>2019-02</c:v>
                </c:pt>
                <c:pt idx="182">
                  <c:v>2019-03</c:v>
                </c:pt>
                <c:pt idx="183">
                  <c:v>2019-04</c:v>
                </c:pt>
                <c:pt idx="184">
                  <c:v>2019-05</c:v>
                </c:pt>
                <c:pt idx="185">
                  <c:v>2019-06</c:v>
                </c:pt>
                <c:pt idx="186">
                  <c:v>2019-07</c:v>
                </c:pt>
                <c:pt idx="187">
                  <c:v>2019-08</c:v>
                </c:pt>
                <c:pt idx="188">
                  <c:v>2019-09</c:v>
                </c:pt>
                <c:pt idx="189">
                  <c:v>2019-10</c:v>
                </c:pt>
                <c:pt idx="190">
                  <c:v>2019-11</c:v>
                </c:pt>
                <c:pt idx="191">
                  <c:v>2019-12</c:v>
                </c:pt>
                <c:pt idx="192">
                  <c:v>2020-01</c:v>
                </c:pt>
                <c:pt idx="193">
                  <c:v>2020-02</c:v>
                </c:pt>
                <c:pt idx="194">
                  <c:v>2020-03</c:v>
                </c:pt>
                <c:pt idx="195">
                  <c:v>2020-04</c:v>
                </c:pt>
                <c:pt idx="196">
                  <c:v>2020-05</c:v>
                </c:pt>
                <c:pt idx="197">
                  <c:v>2020-06</c:v>
                </c:pt>
                <c:pt idx="198">
                  <c:v>2020-07</c:v>
                </c:pt>
                <c:pt idx="199">
                  <c:v>2020-08</c:v>
                </c:pt>
                <c:pt idx="200">
                  <c:v>2020-09</c:v>
                </c:pt>
                <c:pt idx="201">
                  <c:v>2020-10</c:v>
                </c:pt>
                <c:pt idx="202">
                  <c:v>2020-11</c:v>
                </c:pt>
                <c:pt idx="203">
                  <c:v>2020-12</c:v>
                </c:pt>
                <c:pt idx="204">
                  <c:v>2021-01</c:v>
                </c:pt>
              </c:strCache>
            </c:strRef>
          </c:cat>
          <c:val>
            <c:numRef>
              <c:f>'Justin Timberlake Interest'!$B$4:$B$208</c:f>
              <c:numCache>
                <c:formatCode>General</c:formatCode>
                <c:ptCount val="205"/>
                <c:pt idx="0">
                  <c:v>20</c:v>
                </c:pt>
                <c:pt idx="1">
                  <c:v>87</c:v>
                </c:pt>
                <c:pt idx="2">
                  <c:v>13</c:v>
                </c:pt>
                <c:pt idx="3">
                  <c:v>11</c:v>
                </c:pt>
                <c:pt idx="4">
                  <c:v>9</c:v>
                </c:pt>
                <c:pt idx="5">
                  <c:v>9</c:v>
                </c:pt>
                <c:pt idx="6">
                  <c:v>12</c:v>
                </c:pt>
                <c:pt idx="7">
                  <c:v>9</c:v>
                </c:pt>
                <c:pt idx="8">
                  <c:v>7</c:v>
                </c:pt>
                <c:pt idx="9">
                  <c:v>7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7</c:v>
                </c:pt>
                <c:pt idx="16">
                  <c:v>7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4</c:v>
                </c:pt>
                <c:pt idx="21">
                  <c:v>4</c:v>
                </c:pt>
                <c:pt idx="22">
                  <c:v>3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7</c:v>
                </c:pt>
                <c:pt idx="30">
                  <c:v>30</c:v>
                </c:pt>
                <c:pt idx="31">
                  <c:v>39</c:v>
                </c:pt>
                <c:pt idx="32">
                  <c:v>56</c:v>
                </c:pt>
                <c:pt idx="33">
                  <c:v>44</c:v>
                </c:pt>
                <c:pt idx="34">
                  <c:v>33</c:v>
                </c:pt>
                <c:pt idx="35">
                  <c:v>43</c:v>
                </c:pt>
                <c:pt idx="36">
                  <c:v>52</c:v>
                </c:pt>
                <c:pt idx="37">
                  <c:v>56</c:v>
                </c:pt>
                <c:pt idx="38">
                  <c:v>38</c:v>
                </c:pt>
                <c:pt idx="39">
                  <c:v>24</c:v>
                </c:pt>
                <c:pt idx="40">
                  <c:v>20</c:v>
                </c:pt>
                <c:pt idx="41">
                  <c:v>21</c:v>
                </c:pt>
                <c:pt idx="42">
                  <c:v>22</c:v>
                </c:pt>
                <c:pt idx="43">
                  <c:v>24</c:v>
                </c:pt>
                <c:pt idx="44">
                  <c:v>36</c:v>
                </c:pt>
                <c:pt idx="45">
                  <c:v>20</c:v>
                </c:pt>
                <c:pt idx="46">
                  <c:v>17</c:v>
                </c:pt>
                <c:pt idx="47">
                  <c:v>16</c:v>
                </c:pt>
                <c:pt idx="48">
                  <c:v>12</c:v>
                </c:pt>
                <c:pt idx="49">
                  <c:v>13</c:v>
                </c:pt>
                <c:pt idx="50">
                  <c:v>11</c:v>
                </c:pt>
                <c:pt idx="51">
                  <c:v>12</c:v>
                </c:pt>
                <c:pt idx="52">
                  <c:v>11</c:v>
                </c:pt>
                <c:pt idx="53">
                  <c:v>12</c:v>
                </c:pt>
                <c:pt idx="54">
                  <c:v>10</c:v>
                </c:pt>
                <c:pt idx="55">
                  <c:v>7</c:v>
                </c:pt>
                <c:pt idx="56">
                  <c:v>8</c:v>
                </c:pt>
                <c:pt idx="57">
                  <c:v>10</c:v>
                </c:pt>
                <c:pt idx="58">
                  <c:v>25</c:v>
                </c:pt>
                <c:pt idx="59">
                  <c:v>19</c:v>
                </c:pt>
                <c:pt idx="60">
                  <c:v>16</c:v>
                </c:pt>
                <c:pt idx="61">
                  <c:v>20</c:v>
                </c:pt>
                <c:pt idx="62">
                  <c:v>17</c:v>
                </c:pt>
                <c:pt idx="63">
                  <c:v>14</c:v>
                </c:pt>
                <c:pt idx="64">
                  <c:v>22</c:v>
                </c:pt>
                <c:pt idx="65">
                  <c:v>13</c:v>
                </c:pt>
                <c:pt idx="66">
                  <c:v>11</c:v>
                </c:pt>
                <c:pt idx="67">
                  <c:v>9</c:v>
                </c:pt>
                <c:pt idx="68">
                  <c:v>11</c:v>
                </c:pt>
                <c:pt idx="69">
                  <c:v>14</c:v>
                </c:pt>
                <c:pt idx="70">
                  <c:v>9</c:v>
                </c:pt>
                <c:pt idx="71">
                  <c:v>12</c:v>
                </c:pt>
                <c:pt idx="72">
                  <c:v>15</c:v>
                </c:pt>
                <c:pt idx="73">
                  <c:v>12</c:v>
                </c:pt>
                <c:pt idx="74">
                  <c:v>10</c:v>
                </c:pt>
                <c:pt idx="75">
                  <c:v>11</c:v>
                </c:pt>
                <c:pt idx="76">
                  <c:v>11</c:v>
                </c:pt>
                <c:pt idx="77">
                  <c:v>9</c:v>
                </c:pt>
                <c:pt idx="78">
                  <c:v>9</c:v>
                </c:pt>
                <c:pt idx="79">
                  <c:v>8</c:v>
                </c:pt>
                <c:pt idx="80">
                  <c:v>9</c:v>
                </c:pt>
                <c:pt idx="81">
                  <c:v>16</c:v>
                </c:pt>
                <c:pt idx="82">
                  <c:v>9</c:v>
                </c:pt>
                <c:pt idx="83">
                  <c:v>11</c:v>
                </c:pt>
                <c:pt idx="84">
                  <c:v>10</c:v>
                </c:pt>
                <c:pt idx="85">
                  <c:v>11</c:v>
                </c:pt>
                <c:pt idx="86">
                  <c:v>11</c:v>
                </c:pt>
                <c:pt idx="87">
                  <c:v>8</c:v>
                </c:pt>
                <c:pt idx="88">
                  <c:v>17</c:v>
                </c:pt>
                <c:pt idx="89">
                  <c:v>16</c:v>
                </c:pt>
                <c:pt idx="90">
                  <c:v>22</c:v>
                </c:pt>
                <c:pt idx="91">
                  <c:v>12</c:v>
                </c:pt>
                <c:pt idx="92">
                  <c:v>13</c:v>
                </c:pt>
                <c:pt idx="93">
                  <c:v>15</c:v>
                </c:pt>
                <c:pt idx="94">
                  <c:v>15</c:v>
                </c:pt>
                <c:pt idx="95">
                  <c:v>14</c:v>
                </c:pt>
                <c:pt idx="96">
                  <c:v>17</c:v>
                </c:pt>
                <c:pt idx="97">
                  <c:v>13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9</c:v>
                </c:pt>
                <c:pt idx="102">
                  <c:v>11</c:v>
                </c:pt>
                <c:pt idx="103">
                  <c:v>10</c:v>
                </c:pt>
                <c:pt idx="104">
                  <c:v>11</c:v>
                </c:pt>
                <c:pt idx="105">
                  <c:v>18</c:v>
                </c:pt>
                <c:pt idx="106">
                  <c:v>10</c:v>
                </c:pt>
                <c:pt idx="107">
                  <c:v>11</c:v>
                </c:pt>
                <c:pt idx="108">
                  <c:v>31</c:v>
                </c:pt>
                <c:pt idx="109">
                  <c:v>50</c:v>
                </c:pt>
                <c:pt idx="110">
                  <c:v>90</c:v>
                </c:pt>
                <c:pt idx="111">
                  <c:v>48</c:v>
                </c:pt>
                <c:pt idx="112">
                  <c:v>44</c:v>
                </c:pt>
                <c:pt idx="113">
                  <c:v>31</c:v>
                </c:pt>
                <c:pt idx="114">
                  <c:v>45</c:v>
                </c:pt>
                <c:pt idx="115">
                  <c:v>68</c:v>
                </c:pt>
                <c:pt idx="116">
                  <c:v>51</c:v>
                </c:pt>
                <c:pt idx="117">
                  <c:v>36</c:v>
                </c:pt>
                <c:pt idx="118">
                  <c:v>41</c:v>
                </c:pt>
                <c:pt idx="119">
                  <c:v>40</c:v>
                </c:pt>
                <c:pt idx="120">
                  <c:v>33</c:v>
                </c:pt>
                <c:pt idx="121">
                  <c:v>38</c:v>
                </c:pt>
                <c:pt idx="122">
                  <c:v>24</c:v>
                </c:pt>
                <c:pt idx="123">
                  <c:v>24</c:v>
                </c:pt>
                <c:pt idx="124">
                  <c:v>28</c:v>
                </c:pt>
                <c:pt idx="125">
                  <c:v>20</c:v>
                </c:pt>
                <c:pt idx="126">
                  <c:v>20</c:v>
                </c:pt>
                <c:pt idx="127">
                  <c:v>18</c:v>
                </c:pt>
                <c:pt idx="128">
                  <c:v>15</c:v>
                </c:pt>
                <c:pt idx="129">
                  <c:v>13</c:v>
                </c:pt>
                <c:pt idx="130">
                  <c:v>14</c:v>
                </c:pt>
                <c:pt idx="131">
                  <c:v>18</c:v>
                </c:pt>
                <c:pt idx="132">
                  <c:v>12</c:v>
                </c:pt>
                <c:pt idx="133">
                  <c:v>15</c:v>
                </c:pt>
                <c:pt idx="134">
                  <c:v>12</c:v>
                </c:pt>
                <c:pt idx="135">
                  <c:v>15</c:v>
                </c:pt>
                <c:pt idx="136">
                  <c:v>10</c:v>
                </c:pt>
                <c:pt idx="137">
                  <c:v>9</c:v>
                </c:pt>
                <c:pt idx="138">
                  <c:v>9</c:v>
                </c:pt>
                <c:pt idx="139">
                  <c:v>9</c:v>
                </c:pt>
                <c:pt idx="140">
                  <c:v>16</c:v>
                </c:pt>
                <c:pt idx="141">
                  <c:v>9</c:v>
                </c:pt>
                <c:pt idx="142">
                  <c:v>28</c:v>
                </c:pt>
                <c:pt idx="143">
                  <c:v>12</c:v>
                </c:pt>
                <c:pt idx="144">
                  <c:v>11</c:v>
                </c:pt>
                <c:pt idx="145">
                  <c:v>11</c:v>
                </c:pt>
                <c:pt idx="146">
                  <c:v>9</c:v>
                </c:pt>
                <c:pt idx="147">
                  <c:v>11</c:v>
                </c:pt>
                <c:pt idx="148">
                  <c:v>26</c:v>
                </c:pt>
                <c:pt idx="149">
                  <c:v>20</c:v>
                </c:pt>
                <c:pt idx="150">
                  <c:v>17</c:v>
                </c:pt>
                <c:pt idx="151">
                  <c:v>14</c:v>
                </c:pt>
                <c:pt idx="152">
                  <c:v>11</c:v>
                </c:pt>
                <c:pt idx="153">
                  <c:v>17</c:v>
                </c:pt>
                <c:pt idx="154">
                  <c:v>14</c:v>
                </c:pt>
                <c:pt idx="155">
                  <c:v>10</c:v>
                </c:pt>
                <c:pt idx="156">
                  <c:v>12</c:v>
                </c:pt>
                <c:pt idx="157">
                  <c:v>22</c:v>
                </c:pt>
                <c:pt idx="158">
                  <c:v>13</c:v>
                </c:pt>
                <c:pt idx="159">
                  <c:v>11</c:v>
                </c:pt>
                <c:pt idx="160">
                  <c:v>11</c:v>
                </c:pt>
                <c:pt idx="161">
                  <c:v>10</c:v>
                </c:pt>
                <c:pt idx="162">
                  <c:v>11</c:v>
                </c:pt>
                <c:pt idx="163">
                  <c:v>11</c:v>
                </c:pt>
                <c:pt idx="164">
                  <c:v>9</c:v>
                </c:pt>
                <c:pt idx="165">
                  <c:v>11</c:v>
                </c:pt>
                <c:pt idx="166">
                  <c:v>9</c:v>
                </c:pt>
                <c:pt idx="167">
                  <c:v>9</c:v>
                </c:pt>
                <c:pt idx="168">
                  <c:v>38</c:v>
                </c:pt>
                <c:pt idx="169">
                  <c:v>100</c:v>
                </c:pt>
                <c:pt idx="170">
                  <c:v>18</c:v>
                </c:pt>
                <c:pt idx="171">
                  <c:v>17</c:v>
                </c:pt>
                <c:pt idx="172">
                  <c:v>19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12</c:v>
                </c:pt>
                <c:pt idx="177">
                  <c:v>12</c:v>
                </c:pt>
                <c:pt idx="178">
                  <c:v>13</c:v>
                </c:pt>
                <c:pt idx="179">
                  <c:v>12</c:v>
                </c:pt>
                <c:pt idx="180">
                  <c:v>14</c:v>
                </c:pt>
                <c:pt idx="181">
                  <c:v>11</c:v>
                </c:pt>
                <c:pt idx="182">
                  <c:v>10</c:v>
                </c:pt>
                <c:pt idx="183">
                  <c:v>9</c:v>
                </c:pt>
                <c:pt idx="184">
                  <c:v>8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23</c:v>
                </c:pt>
                <c:pt idx="191">
                  <c:v>26</c:v>
                </c:pt>
                <c:pt idx="192">
                  <c:v>8</c:v>
                </c:pt>
                <c:pt idx="193">
                  <c:v>9</c:v>
                </c:pt>
                <c:pt idx="194">
                  <c:v>7</c:v>
                </c:pt>
                <c:pt idx="195">
                  <c:v>11</c:v>
                </c:pt>
                <c:pt idx="196">
                  <c:v>7</c:v>
                </c:pt>
                <c:pt idx="197">
                  <c:v>5</c:v>
                </c:pt>
                <c:pt idx="198">
                  <c:v>9</c:v>
                </c:pt>
                <c:pt idx="199">
                  <c:v>6</c:v>
                </c:pt>
                <c:pt idx="200">
                  <c:v>6</c:v>
                </c:pt>
                <c:pt idx="201">
                  <c:v>6</c:v>
                </c:pt>
                <c:pt idx="202">
                  <c:v>6</c:v>
                </c:pt>
                <c:pt idx="203">
                  <c:v>7</c:v>
                </c:pt>
                <c:pt idx="20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E8-4D2D-B999-4474D0CDA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889132880"/>
        <c:axId val="1889130800"/>
      </c:barChart>
      <c:catAx>
        <c:axId val="18891328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130800"/>
        <c:crosses val="autoZero"/>
        <c:auto val="1"/>
        <c:lblAlgn val="ctr"/>
        <c:lblOffset val="100"/>
        <c:tickLblSkip val="8"/>
        <c:tickMarkSkip val="12"/>
        <c:noMultiLvlLbl val="0"/>
      </c:catAx>
      <c:valAx>
        <c:axId val="18891308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Reilative</a:t>
                </a:r>
                <a:r>
                  <a:rPr lang="en-US" baseline="0"/>
                  <a:t> Interest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\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132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Justin Timberlake New Album - United States (2004-Present)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multiTimeline!$B$3</c:f>
              <c:strCache>
                <c:ptCount val="1"/>
                <c:pt idx="0">
                  <c:v>justin timberlake new album: (United States)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Pt>
            <c:idx val="32"/>
            <c:invertIfNegative val="0"/>
            <c:bubble3D val="0"/>
            <c:spPr>
              <a:noFill/>
              <a:ln w="9525" cap="flat" cmpd="sng" algn="ctr">
                <a:solidFill>
                  <a:srgbClr val="FF0000"/>
                </a:solidFill>
                <a:miter lim="800000"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1-BC65-4EE0-B903-DFEEE001488F}"/>
              </c:ext>
            </c:extLst>
          </c:dPt>
          <c:dLbls>
            <c:dLbl>
              <c:idx val="32"/>
              <c:layout>
                <c:manualLayout>
                  <c:x val="-5.5555555555555552E-2"/>
                  <c:y val="-8.6535133264105234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C65-4EE0-B903-DFEEE001488F}"/>
                </c:ext>
              </c:extLst>
            </c:dLbl>
            <c:spPr>
              <a:solidFill>
                <a:sysClr val="windowText" lastClr="000000">
                  <a:lumMod val="65000"/>
                  <a:lumOff val="3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15000"/>
                        <a:lumOff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multiTimeline!$A$4:$A$208</c:f>
              <c:strCache>
                <c:ptCount val="205"/>
                <c:pt idx="0">
                  <c:v>2004-01</c:v>
                </c:pt>
                <c:pt idx="1">
                  <c:v>2004-02</c:v>
                </c:pt>
                <c:pt idx="2">
                  <c:v>2004-03</c:v>
                </c:pt>
                <c:pt idx="3">
                  <c:v>2004-04</c:v>
                </c:pt>
                <c:pt idx="4">
                  <c:v>2004-05</c:v>
                </c:pt>
                <c:pt idx="5">
                  <c:v>2004-06</c:v>
                </c:pt>
                <c:pt idx="6">
                  <c:v>2004-07</c:v>
                </c:pt>
                <c:pt idx="7">
                  <c:v>2004-08</c:v>
                </c:pt>
                <c:pt idx="8">
                  <c:v>2004-09</c:v>
                </c:pt>
                <c:pt idx="9">
                  <c:v>2004-10</c:v>
                </c:pt>
                <c:pt idx="10">
                  <c:v>2004-11</c:v>
                </c:pt>
                <c:pt idx="11">
                  <c:v>2004-12</c:v>
                </c:pt>
                <c:pt idx="12">
                  <c:v>2005-01</c:v>
                </c:pt>
                <c:pt idx="13">
                  <c:v>2005-02</c:v>
                </c:pt>
                <c:pt idx="14">
                  <c:v>2005-03</c:v>
                </c:pt>
                <c:pt idx="15">
                  <c:v>2005-04</c:v>
                </c:pt>
                <c:pt idx="16">
                  <c:v>2005-05</c:v>
                </c:pt>
                <c:pt idx="17">
                  <c:v>2005-06</c:v>
                </c:pt>
                <c:pt idx="18">
                  <c:v>2005-07</c:v>
                </c:pt>
                <c:pt idx="19">
                  <c:v>2005-08</c:v>
                </c:pt>
                <c:pt idx="20">
                  <c:v>2005-09</c:v>
                </c:pt>
                <c:pt idx="21">
                  <c:v>2005-10</c:v>
                </c:pt>
                <c:pt idx="22">
                  <c:v>2005-11</c:v>
                </c:pt>
                <c:pt idx="23">
                  <c:v>2005-12</c:v>
                </c:pt>
                <c:pt idx="24">
                  <c:v>2006-01</c:v>
                </c:pt>
                <c:pt idx="25">
                  <c:v>2006-02</c:v>
                </c:pt>
                <c:pt idx="26">
                  <c:v>2006-03</c:v>
                </c:pt>
                <c:pt idx="27">
                  <c:v>2006-04</c:v>
                </c:pt>
                <c:pt idx="28">
                  <c:v>2006-05</c:v>
                </c:pt>
                <c:pt idx="29">
                  <c:v>2006-06</c:v>
                </c:pt>
                <c:pt idx="30">
                  <c:v>2006-07</c:v>
                </c:pt>
                <c:pt idx="31">
                  <c:v>2006-08</c:v>
                </c:pt>
                <c:pt idx="32">
                  <c:v>2006-09</c:v>
                </c:pt>
                <c:pt idx="33">
                  <c:v>2006-10</c:v>
                </c:pt>
                <c:pt idx="34">
                  <c:v>2006-11</c:v>
                </c:pt>
                <c:pt idx="35">
                  <c:v>2006-12</c:v>
                </c:pt>
                <c:pt idx="36">
                  <c:v>2007-01</c:v>
                </c:pt>
                <c:pt idx="37">
                  <c:v>2007-02</c:v>
                </c:pt>
                <c:pt idx="38">
                  <c:v>2007-03</c:v>
                </c:pt>
                <c:pt idx="39">
                  <c:v>2007-04</c:v>
                </c:pt>
                <c:pt idx="40">
                  <c:v>2007-05</c:v>
                </c:pt>
                <c:pt idx="41">
                  <c:v>2007-06</c:v>
                </c:pt>
                <c:pt idx="42">
                  <c:v>2007-07</c:v>
                </c:pt>
                <c:pt idx="43">
                  <c:v>2007-08</c:v>
                </c:pt>
                <c:pt idx="44">
                  <c:v>2007-09</c:v>
                </c:pt>
                <c:pt idx="45">
                  <c:v>2007-10</c:v>
                </c:pt>
                <c:pt idx="46">
                  <c:v>2007-11</c:v>
                </c:pt>
                <c:pt idx="47">
                  <c:v>2007-12</c:v>
                </c:pt>
                <c:pt idx="48">
                  <c:v>2008-01</c:v>
                </c:pt>
                <c:pt idx="49">
                  <c:v>2008-02</c:v>
                </c:pt>
                <c:pt idx="50">
                  <c:v>2008-03</c:v>
                </c:pt>
                <c:pt idx="51">
                  <c:v>2008-04</c:v>
                </c:pt>
                <c:pt idx="52">
                  <c:v>2008-05</c:v>
                </c:pt>
                <c:pt idx="53">
                  <c:v>2008-06</c:v>
                </c:pt>
                <c:pt idx="54">
                  <c:v>2008-07</c:v>
                </c:pt>
                <c:pt idx="55">
                  <c:v>2008-08</c:v>
                </c:pt>
                <c:pt idx="56">
                  <c:v>2008-09</c:v>
                </c:pt>
                <c:pt idx="57">
                  <c:v>2008-10</c:v>
                </c:pt>
                <c:pt idx="58">
                  <c:v>2008-11</c:v>
                </c:pt>
                <c:pt idx="59">
                  <c:v>2008-12</c:v>
                </c:pt>
                <c:pt idx="60">
                  <c:v>2009-01</c:v>
                </c:pt>
                <c:pt idx="61">
                  <c:v>2009-02</c:v>
                </c:pt>
                <c:pt idx="62">
                  <c:v>2009-03</c:v>
                </c:pt>
                <c:pt idx="63">
                  <c:v>2009-04</c:v>
                </c:pt>
                <c:pt idx="64">
                  <c:v>2009-05</c:v>
                </c:pt>
                <c:pt idx="65">
                  <c:v>2009-06</c:v>
                </c:pt>
                <c:pt idx="66">
                  <c:v>2009-07</c:v>
                </c:pt>
                <c:pt idx="67">
                  <c:v>2009-08</c:v>
                </c:pt>
                <c:pt idx="68">
                  <c:v>2009-09</c:v>
                </c:pt>
                <c:pt idx="69">
                  <c:v>2009-10</c:v>
                </c:pt>
                <c:pt idx="70">
                  <c:v>2009-11</c:v>
                </c:pt>
                <c:pt idx="71">
                  <c:v>2009-12</c:v>
                </c:pt>
                <c:pt idx="72">
                  <c:v>2010-01</c:v>
                </c:pt>
                <c:pt idx="73">
                  <c:v>2010-02</c:v>
                </c:pt>
                <c:pt idx="74">
                  <c:v>2010-03</c:v>
                </c:pt>
                <c:pt idx="75">
                  <c:v>2010-04</c:v>
                </c:pt>
                <c:pt idx="76">
                  <c:v>2010-05</c:v>
                </c:pt>
                <c:pt idx="77">
                  <c:v>2010-06</c:v>
                </c:pt>
                <c:pt idx="78">
                  <c:v>2010-07</c:v>
                </c:pt>
                <c:pt idx="79">
                  <c:v>2010-08</c:v>
                </c:pt>
                <c:pt idx="80">
                  <c:v>2010-09</c:v>
                </c:pt>
                <c:pt idx="81">
                  <c:v>2010-10</c:v>
                </c:pt>
                <c:pt idx="82">
                  <c:v>2010-11</c:v>
                </c:pt>
                <c:pt idx="83">
                  <c:v>2010-12</c:v>
                </c:pt>
                <c:pt idx="84">
                  <c:v>2011-01</c:v>
                </c:pt>
                <c:pt idx="85">
                  <c:v>2011-02</c:v>
                </c:pt>
                <c:pt idx="86">
                  <c:v>2011-03</c:v>
                </c:pt>
                <c:pt idx="87">
                  <c:v>2011-04</c:v>
                </c:pt>
                <c:pt idx="88">
                  <c:v>2011-05</c:v>
                </c:pt>
                <c:pt idx="89">
                  <c:v>2011-06</c:v>
                </c:pt>
                <c:pt idx="90">
                  <c:v>2011-07</c:v>
                </c:pt>
                <c:pt idx="91">
                  <c:v>2011-08</c:v>
                </c:pt>
                <c:pt idx="92">
                  <c:v>2011-09</c:v>
                </c:pt>
                <c:pt idx="93">
                  <c:v>2011-10</c:v>
                </c:pt>
                <c:pt idx="94">
                  <c:v>2011-11</c:v>
                </c:pt>
                <c:pt idx="95">
                  <c:v>2011-12</c:v>
                </c:pt>
                <c:pt idx="96">
                  <c:v>2012-01</c:v>
                </c:pt>
                <c:pt idx="97">
                  <c:v>2012-02</c:v>
                </c:pt>
                <c:pt idx="98">
                  <c:v>2012-03</c:v>
                </c:pt>
                <c:pt idx="99">
                  <c:v>2012-04</c:v>
                </c:pt>
                <c:pt idx="100">
                  <c:v>2012-05</c:v>
                </c:pt>
                <c:pt idx="101">
                  <c:v>2012-06</c:v>
                </c:pt>
                <c:pt idx="102">
                  <c:v>2012-07</c:v>
                </c:pt>
                <c:pt idx="103">
                  <c:v>2012-08</c:v>
                </c:pt>
                <c:pt idx="104">
                  <c:v>2012-09</c:v>
                </c:pt>
                <c:pt idx="105">
                  <c:v>2012-10</c:v>
                </c:pt>
                <c:pt idx="106">
                  <c:v>2012-11</c:v>
                </c:pt>
                <c:pt idx="107">
                  <c:v>2012-12</c:v>
                </c:pt>
                <c:pt idx="108">
                  <c:v>2013-01</c:v>
                </c:pt>
                <c:pt idx="109">
                  <c:v>2013-02</c:v>
                </c:pt>
                <c:pt idx="110">
                  <c:v>2013-03</c:v>
                </c:pt>
                <c:pt idx="111">
                  <c:v>2013-04</c:v>
                </c:pt>
                <c:pt idx="112">
                  <c:v>2013-05</c:v>
                </c:pt>
                <c:pt idx="113">
                  <c:v>2013-06</c:v>
                </c:pt>
                <c:pt idx="114">
                  <c:v>2013-07</c:v>
                </c:pt>
                <c:pt idx="115">
                  <c:v>2013-08</c:v>
                </c:pt>
                <c:pt idx="116">
                  <c:v>2013-09</c:v>
                </c:pt>
                <c:pt idx="117">
                  <c:v>2013-10</c:v>
                </c:pt>
                <c:pt idx="118">
                  <c:v>2013-11</c:v>
                </c:pt>
                <c:pt idx="119">
                  <c:v>2013-12</c:v>
                </c:pt>
                <c:pt idx="120">
                  <c:v>2014-01</c:v>
                </c:pt>
                <c:pt idx="121">
                  <c:v>2014-02</c:v>
                </c:pt>
                <c:pt idx="122">
                  <c:v>2014-03</c:v>
                </c:pt>
                <c:pt idx="123">
                  <c:v>2014-04</c:v>
                </c:pt>
                <c:pt idx="124">
                  <c:v>2014-05</c:v>
                </c:pt>
                <c:pt idx="125">
                  <c:v>2014-06</c:v>
                </c:pt>
                <c:pt idx="126">
                  <c:v>2014-07</c:v>
                </c:pt>
                <c:pt idx="127">
                  <c:v>2014-08</c:v>
                </c:pt>
                <c:pt idx="128">
                  <c:v>2014-09</c:v>
                </c:pt>
                <c:pt idx="129">
                  <c:v>2014-10</c:v>
                </c:pt>
                <c:pt idx="130">
                  <c:v>2014-11</c:v>
                </c:pt>
                <c:pt idx="131">
                  <c:v>2014-12</c:v>
                </c:pt>
                <c:pt idx="132">
                  <c:v>2015-01</c:v>
                </c:pt>
                <c:pt idx="133">
                  <c:v>2015-02</c:v>
                </c:pt>
                <c:pt idx="134">
                  <c:v>2015-03</c:v>
                </c:pt>
                <c:pt idx="135">
                  <c:v>2015-04</c:v>
                </c:pt>
                <c:pt idx="136">
                  <c:v>2015-05</c:v>
                </c:pt>
                <c:pt idx="137">
                  <c:v>2015-06</c:v>
                </c:pt>
                <c:pt idx="138">
                  <c:v>2015-07</c:v>
                </c:pt>
                <c:pt idx="139">
                  <c:v>2015-08</c:v>
                </c:pt>
                <c:pt idx="140">
                  <c:v>2015-09</c:v>
                </c:pt>
                <c:pt idx="141">
                  <c:v>2015-10</c:v>
                </c:pt>
                <c:pt idx="142">
                  <c:v>2015-11</c:v>
                </c:pt>
                <c:pt idx="143">
                  <c:v>2015-12</c:v>
                </c:pt>
                <c:pt idx="144">
                  <c:v>2016-01</c:v>
                </c:pt>
                <c:pt idx="145">
                  <c:v>2016-02</c:v>
                </c:pt>
                <c:pt idx="146">
                  <c:v>2016-03</c:v>
                </c:pt>
                <c:pt idx="147">
                  <c:v>2016-04</c:v>
                </c:pt>
                <c:pt idx="148">
                  <c:v>2016-05</c:v>
                </c:pt>
                <c:pt idx="149">
                  <c:v>2016-06</c:v>
                </c:pt>
                <c:pt idx="150">
                  <c:v>2016-07</c:v>
                </c:pt>
                <c:pt idx="151">
                  <c:v>2016-08</c:v>
                </c:pt>
                <c:pt idx="152">
                  <c:v>2016-09</c:v>
                </c:pt>
                <c:pt idx="153">
                  <c:v>2016-10</c:v>
                </c:pt>
                <c:pt idx="154">
                  <c:v>2016-11</c:v>
                </c:pt>
                <c:pt idx="155">
                  <c:v>2016-12</c:v>
                </c:pt>
                <c:pt idx="156">
                  <c:v>2017-01</c:v>
                </c:pt>
                <c:pt idx="157">
                  <c:v>2017-02</c:v>
                </c:pt>
                <c:pt idx="158">
                  <c:v>2017-03</c:v>
                </c:pt>
                <c:pt idx="159">
                  <c:v>2017-04</c:v>
                </c:pt>
                <c:pt idx="160">
                  <c:v>2017-05</c:v>
                </c:pt>
                <c:pt idx="161">
                  <c:v>2017-06</c:v>
                </c:pt>
                <c:pt idx="162">
                  <c:v>2017-07</c:v>
                </c:pt>
                <c:pt idx="163">
                  <c:v>2017-08</c:v>
                </c:pt>
                <c:pt idx="164">
                  <c:v>2017-09</c:v>
                </c:pt>
                <c:pt idx="165">
                  <c:v>2017-10</c:v>
                </c:pt>
                <c:pt idx="166">
                  <c:v>2017-11</c:v>
                </c:pt>
                <c:pt idx="167">
                  <c:v>2017-12</c:v>
                </c:pt>
                <c:pt idx="168">
                  <c:v>2018-01</c:v>
                </c:pt>
                <c:pt idx="169">
                  <c:v>2018-02</c:v>
                </c:pt>
                <c:pt idx="170">
                  <c:v>2018-03</c:v>
                </c:pt>
                <c:pt idx="171">
                  <c:v>2018-04</c:v>
                </c:pt>
                <c:pt idx="172">
                  <c:v>2018-05</c:v>
                </c:pt>
                <c:pt idx="173">
                  <c:v>2018-06</c:v>
                </c:pt>
                <c:pt idx="174">
                  <c:v>2018-07</c:v>
                </c:pt>
                <c:pt idx="175">
                  <c:v>2018-08</c:v>
                </c:pt>
                <c:pt idx="176">
                  <c:v>2018-09</c:v>
                </c:pt>
                <c:pt idx="177">
                  <c:v>2018-10</c:v>
                </c:pt>
                <c:pt idx="178">
                  <c:v>2018-11</c:v>
                </c:pt>
                <c:pt idx="179">
                  <c:v>2018-12</c:v>
                </c:pt>
                <c:pt idx="180">
                  <c:v>2019-01</c:v>
                </c:pt>
                <c:pt idx="181">
                  <c:v>2019-02</c:v>
                </c:pt>
                <c:pt idx="182">
                  <c:v>2019-03</c:v>
                </c:pt>
                <c:pt idx="183">
                  <c:v>2019-04</c:v>
                </c:pt>
                <c:pt idx="184">
                  <c:v>2019-05</c:v>
                </c:pt>
                <c:pt idx="185">
                  <c:v>2019-06</c:v>
                </c:pt>
                <c:pt idx="186">
                  <c:v>2019-07</c:v>
                </c:pt>
                <c:pt idx="187">
                  <c:v>2019-08</c:v>
                </c:pt>
                <c:pt idx="188">
                  <c:v>2019-09</c:v>
                </c:pt>
                <c:pt idx="189">
                  <c:v>2019-10</c:v>
                </c:pt>
                <c:pt idx="190">
                  <c:v>2019-11</c:v>
                </c:pt>
                <c:pt idx="191">
                  <c:v>2019-12</c:v>
                </c:pt>
                <c:pt idx="192">
                  <c:v>2020-01</c:v>
                </c:pt>
                <c:pt idx="193">
                  <c:v>2020-02</c:v>
                </c:pt>
                <c:pt idx="194">
                  <c:v>2020-03</c:v>
                </c:pt>
                <c:pt idx="195">
                  <c:v>2020-04</c:v>
                </c:pt>
                <c:pt idx="196">
                  <c:v>2020-05</c:v>
                </c:pt>
                <c:pt idx="197">
                  <c:v>2020-06</c:v>
                </c:pt>
                <c:pt idx="198">
                  <c:v>2020-07</c:v>
                </c:pt>
                <c:pt idx="199">
                  <c:v>2020-08</c:v>
                </c:pt>
                <c:pt idx="200">
                  <c:v>2020-09</c:v>
                </c:pt>
                <c:pt idx="201">
                  <c:v>2020-10</c:v>
                </c:pt>
                <c:pt idx="202">
                  <c:v>2020-11</c:v>
                </c:pt>
                <c:pt idx="203">
                  <c:v>2020-12</c:v>
                </c:pt>
                <c:pt idx="204">
                  <c:v>2021-01</c:v>
                </c:pt>
              </c:strCache>
            </c:strRef>
          </c:cat>
          <c:val>
            <c:numRef>
              <c:f>multiTimeline!$B$4:$B$208</c:f>
              <c:numCache>
                <c:formatCode>General</c:formatCode>
                <c:ptCount val="20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4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</c:v>
                </c:pt>
                <c:pt idx="12">
                  <c:v>0</c:v>
                </c:pt>
                <c:pt idx="13">
                  <c:v>0</c:v>
                </c:pt>
                <c:pt idx="14">
                  <c:v>3</c:v>
                </c:pt>
                <c:pt idx="15">
                  <c:v>0</c:v>
                </c:pt>
                <c:pt idx="16">
                  <c:v>3</c:v>
                </c:pt>
                <c:pt idx="17">
                  <c:v>3</c:v>
                </c:pt>
                <c:pt idx="18">
                  <c:v>0</c:v>
                </c:pt>
                <c:pt idx="19">
                  <c:v>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4</c:v>
                </c:pt>
                <c:pt idx="28">
                  <c:v>2</c:v>
                </c:pt>
                <c:pt idx="29">
                  <c:v>6</c:v>
                </c:pt>
                <c:pt idx="30">
                  <c:v>14</c:v>
                </c:pt>
                <c:pt idx="31">
                  <c:v>22</c:v>
                </c:pt>
                <c:pt idx="32">
                  <c:v>28</c:v>
                </c:pt>
                <c:pt idx="33">
                  <c:v>17</c:v>
                </c:pt>
                <c:pt idx="34">
                  <c:v>6</c:v>
                </c:pt>
                <c:pt idx="35">
                  <c:v>9</c:v>
                </c:pt>
                <c:pt idx="36">
                  <c:v>0</c:v>
                </c:pt>
                <c:pt idx="37">
                  <c:v>4</c:v>
                </c:pt>
                <c:pt idx="38">
                  <c:v>0</c:v>
                </c:pt>
                <c:pt idx="39">
                  <c:v>3</c:v>
                </c:pt>
                <c:pt idx="40">
                  <c:v>2</c:v>
                </c:pt>
                <c:pt idx="41">
                  <c:v>3</c:v>
                </c:pt>
                <c:pt idx="42">
                  <c:v>5</c:v>
                </c:pt>
                <c:pt idx="43">
                  <c:v>5</c:v>
                </c:pt>
                <c:pt idx="44">
                  <c:v>6</c:v>
                </c:pt>
                <c:pt idx="45">
                  <c:v>1</c:v>
                </c:pt>
                <c:pt idx="46">
                  <c:v>0</c:v>
                </c:pt>
                <c:pt idx="47">
                  <c:v>2</c:v>
                </c:pt>
                <c:pt idx="48">
                  <c:v>3</c:v>
                </c:pt>
                <c:pt idx="49">
                  <c:v>1</c:v>
                </c:pt>
                <c:pt idx="50">
                  <c:v>4</c:v>
                </c:pt>
                <c:pt idx="51">
                  <c:v>1</c:v>
                </c:pt>
                <c:pt idx="52">
                  <c:v>3</c:v>
                </c:pt>
                <c:pt idx="53">
                  <c:v>2</c:v>
                </c:pt>
                <c:pt idx="54">
                  <c:v>1</c:v>
                </c:pt>
                <c:pt idx="55">
                  <c:v>4</c:v>
                </c:pt>
                <c:pt idx="56">
                  <c:v>1</c:v>
                </c:pt>
                <c:pt idx="57">
                  <c:v>1</c:v>
                </c:pt>
                <c:pt idx="58">
                  <c:v>4</c:v>
                </c:pt>
                <c:pt idx="59">
                  <c:v>3</c:v>
                </c:pt>
                <c:pt idx="60">
                  <c:v>8</c:v>
                </c:pt>
                <c:pt idx="61">
                  <c:v>4</c:v>
                </c:pt>
                <c:pt idx="62">
                  <c:v>1</c:v>
                </c:pt>
                <c:pt idx="63">
                  <c:v>1</c:v>
                </c:pt>
                <c:pt idx="64">
                  <c:v>2</c:v>
                </c:pt>
                <c:pt idx="65">
                  <c:v>2</c:v>
                </c:pt>
                <c:pt idx="66">
                  <c:v>1</c:v>
                </c:pt>
                <c:pt idx="67">
                  <c:v>2</c:v>
                </c:pt>
                <c:pt idx="68">
                  <c:v>1</c:v>
                </c:pt>
                <c:pt idx="69">
                  <c:v>3</c:v>
                </c:pt>
                <c:pt idx="70">
                  <c:v>4</c:v>
                </c:pt>
                <c:pt idx="71">
                  <c:v>4</c:v>
                </c:pt>
                <c:pt idx="72">
                  <c:v>5</c:v>
                </c:pt>
                <c:pt idx="73">
                  <c:v>3</c:v>
                </c:pt>
                <c:pt idx="74">
                  <c:v>3</c:v>
                </c:pt>
                <c:pt idx="75">
                  <c:v>2</c:v>
                </c:pt>
                <c:pt idx="76">
                  <c:v>3</c:v>
                </c:pt>
                <c:pt idx="77">
                  <c:v>2</c:v>
                </c:pt>
                <c:pt idx="78">
                  <c:v>3</c:v>
                </c:pt>
                <c:pt idx="79">
                  <c:v>6</c:v>
                </c:pt>
                <c:pt idx="80">
                  <c:v>5</c:v>
                </c:pt>
                <c:pt idx="81">
                  <c:v>2</c:v>
                </c:pt>
                <c:pt idx="82">
                  <c:v>1</c:v>
                </c:pt>
                <c:pt idx="83">
                  <c:v>1</c:v>
                </c:pt>
                <c:pt idx="84">
                  <c:v>2</c:v>
                </c:pt>
                <c:pt idx="85">
                  <c:v>3</c:v>
                </c:pt>
                <c:pt idx="86">
                  <c:v>2</c:v>
                </c:pt>
                <c:pt idx="87">
                  <c:v>3</c:v>
                </c:pt>
                <c:pt idx="88">
                  <c:v>3</c:v>
                </c:pt>
                <c:pt idx="89">
                  <c:v>1</c:v>
                </c:pt>
                <c:pt idx="90">
                  <c:v>2</c:v>
                </c:pt>
                <c:pt idx="91">
                  <c:v>2</c:v>
                </c:pt>
                <c:pt idx="92">
                  <c:v>1</c:v>
                </c:pt>
                <c:pt idx="93">
                  <c:v>3</c:v>
                </c:pt>
                <c:pt idx="94">
                  <c:v>2</c:v>
                </c:pt>
                <c:pt idx="95">
                  <c:v>1</c:v>
                </c:pt>
                <c:pt idx="96">
                  <c:v>2</c:v>
                </c:pt>
                <c:pt idx="97">
                  <c:v>2</c:v>
                </c:pt>
                <c:pt idx="98">
                  <c:v>1</c:v>
                </c:pt>
                <c:pt idx="99">
                  <c:v>1</c:v>
                </c:pt>
                <c:pt idx="100">
                  <c:v>2</c:v>
                </c:pt>
                <c:pt idx="101">
                  <c:v>1</c:v>
                </c:pt>
                <c:pt idx="102">
                  <c:v>2</c:v>
                </c:pt>
                <c:pt idx="103">
                  <c:v>2</c:v>
                </c:pt>
                <c:pt idx="104">
                  <c:v>1</c:v>
                </c:pt>
                <c:pt idx="105">
                  <c:v>2</c:v>
                </c:pt>
                <c:pt idx="106">
                  <c:v>1</c:v>
                </c:pt>
                <c:pt idx="107">
                  <c:v>1</c:v>
                </c:pt>
                <c:pt idx="108">
                  <c:v>26</c:v>
                </c:pt>
                <c:pt idx="109">
                  <c:v>25</c:v>
                </c:pt>
                <c:pt idx="110">
                  <c:v>100</c:v>
                </c:pt>
                <c:pt idx="111">
                  <c:v>34</c:v>
                </c:pt>
                <c:pt idx="112">
                  <c:v>20</c:v>
                </c:pt>
                <c:pt idx="113">
                  <c:v>13</c:v>
                </c:pt>
                <c:pt idx="114">
                  <c:v>16</c:v>
                </c:pt>
                <c:pt idx="115">
                  <c:v>11</c:v>
                </c:pt>
                <c:pt idx="116">
                  <c:v>15</c:v>
                </c:pt>
                <c:pt idx="117">
                  <c:v>9</c:v>
                </c:pt>
                <c:pt idx="118">
                  <c:v>5</c:v>
                </c:pt>
                <c:pt idx="119">
                  <c:v>5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3</c:v>
                </c:pt>
                <c:pt idx="124">
                  <c:v>4</c:v>
                </c:pt>
                <c:pt idx="125">
                  <c:v>3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2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0</c:v>
                </c:pt>
                <c:pt idx="138">
                  <c:v>1</c:v>
                </c:pt>
                <c:pt idx="139">
                  <c:v>1</c:v>
                </c:pt>
                <c:pt idx="140">
                  <c:v>2</c:v>
                </c:pt>
                <c:pt idx="141">
                  <c:v>1</c:v>
                </c:pt>
                <c:pt idx="142">
                  <c:v>2</c:v>
                </c:pt>
                <c:pt idx="143">
                  <c:v>2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13</c:v>
                </c:pt>
                <c:pt idx="149">
                  <c:v>3</c:v>
                </c:pt>
                <c:pt idx="150">
                  <c:v>3</c:v>
                </c:pt>
                <c:pt idx="151">
                  <c:v>1</c:v>
                </c:pt>
                <c:pt idx="152">
                  <c:v>1</c:v>
                </c:pt>
                <c:pt idx="153">
                  <c:v>0</c:v>
                </c:pt>
                <c:pt idx="154">
                  <c:v>2</c:v>
                </c:pt>
                <c:pt idx="155">
                  <c:v>1</c:v>
                </c:pt>
                <c:pt idx="156">
                  <c:v>0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0</c:v>
                </c:pt>
                <c:pt idx="161">
                  <c:v>1</c:v>
                </c:pt>
                <c:pt idx="162">
                  <c:v>1</c:v>
                </c:pt>
                <c:pt idx="163">
                  <c:v>0</c:v>
                </c:pt>
                <c:pt idx="164">
                  <c:v>1</c:v>
                </c:pt>
                <c:pt idx="165">
                  <c:v>2</c:v>
                </c:pt>
                <c:pt idx="166">
                  <c:v>1</c:v>
                </c:pt>
                <c:pt idx="167">
                  <c:v>3</c:v>
                </c:pt>
                <c:pt idx="168">
                  <c:v>30</c:v>
                </c:pt>
                <c:pt idx="169">
                  <c:v>23</c:v>
                </c:pt>
                <c:pt idx="170">
                  <c:v>2</c:v>
                </c:pt>
                <c:pt idx="171">
                  <c:v>2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0</c:v>
                </c:pt>
                <c:pt idx="176">
                  <c:v>1</c:v>
                </c:pt>
                <c:pt idx="177">
                  <c:v>1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1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1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1</c:v>
                </c:pt>
                <c:pt idx="200">
                  <c:v>0</c:v>
                </c:pt>
                <c:pt idx="201">
                  <c:v>0</c:v>
                </c:pt>
                <c:pt idx="202">
                  <c:v>1</c:v>
                </c:pt>
                <c:pt idx="203">
                  <c:v>0</c:v>
                </c:pt>
                <c:pt idx="20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65-4EE0-B903-DFEEE00148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2030940864"/>
        <c:axId val="2030941696"/>
      </c:barChart>
      <c:catAx>
        <c:axId val="203094086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941696"/>
        <c:crosses val="autoZero"/>
        <c:auto val="1"/>
        <c:lblAlgn val="ctr"/>
        <c:lblOffset val="100"/>
        <c:tickLblSkip val="8"/>
        <c:tickMarkSkip val="12"/>
        <c:noMultiLvlLbl val="0"/>
      </c:catAx>
      <c:valAx>
        <c:axId val="20309416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Interest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94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Hate Justin Timberlake - United States (2004-Present)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'Hate Justin Timberlake Interest'!$B$3</c:f>
              <c:strCache>
                <c:ptCount val="1"/>
                <c:pt idx="0">
                  <c:v>hate justin timberlake: (United States)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Pt>
            <c:idx val="32"/>
            <c:invertIfNegative val="0"/>
            <c:bubble3D val="0"/>
            <c:spPr>
              <a:noFill/>
              <a:ln w="9525" cap="flat" cmpd="sng" algn="ctr">
                <a:solidFill>
                  <a:srgbClr val="C00000"/>
                </a:solidFill>
                <a:miter lim="800000"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1-4DB9-436D-972D-C055825BA646}"/>
              </c:ext>
            </c:extLst>
          </c:dPt>
          <c:dLbls>
            <c:dLbl>
              <c:idx val="32"/>
              <c:layout>
                <c:manualLayout>
                  <c:x val="-7.0370370370370375E-2"/>
                  <c:y val="0.13592931919335624"/>
                </c:manualLayout>
              </c:layout>
              <c:spPr>
                <a:solidFill>
                  <a:sysClr val="windowText" lastClr="000000">
                    <a:lumMod val="65000"/>
                    <a:lumOff val="3500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15000"/>
                          <a:lumOff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69593"/>
                        <a:gd name="adj2" fmla="val -123606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4DB9-436D-972D-C055825BA646}"/>
                </c:ext>
              </c:extLst>
            </c:dLbl>
            <c:spPr>
              <a:solidFill>
                <a:sysClr val="windowText" lastClr="000000">
                  <a:lumMod val="65000"/>
                  <a:lumOff val="3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15000"/>
                        <a:lumOff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'Hate Justin Timberlake Interest'!$A$4:$A$208</c:f>
              <c:strCache>
                <c:ptCount val="205"/>
                <c:pt idx="0">
                  <c:v>2004-01</c:v>
                </c:pt>
                <c:pt idx="1">
                  <c:v>2004-02</c:v>
                </c:pt>
                <c:pt idx="2">
                  <c:v>2004-03</c:v>
                </c:pt>
                <c:pt idx="3">
                  <c:v>2004-04</c:v>
                </c:pt>
                <c:pt idx="4">
                  <c:v>2004-05</c:v>
                </c:pt>
                <c:pt idx="5">
                  <c:v>2004-06</c:v>
                </c:pt>
                <c:pt idx="6">
                  <c:v>2004-07</c:v>
                </c:pt>
                <c:pt idx="7">
                  <c:v>2004-08</c:v>
                </c:pt>
                <c:pt idx="8">
                  <c:v>2004-09</c:v>
                </c:pt>
                <c:pt idx="9">
                  <c:v>2004-10</c:v>
                </c:pt>
                <c:pt idx="10">
                  <c:v>2004-11</c:v>
                </c:pt>
                <c:pt idx="11">
                  <c:v>2004-12</c:v>
                </c:pt>
                <c:pt idx="12">
                  <c:v>2005-01</c:v>
                </c:pt>
                <c:pt idx="13">
                  <c:v>2005-02</c:v>
                </c:pt>
                <c:pt idx="14">
                  <c:v>2005-03</c:v>
                </c:pt>
                <c:pt idx="15">
                  <c:v>2005-04</c:v>
                </c:pt>
                <c:pt idx="16">
                  <c:v>2005-05</c:v>
                </c:pt>
                <c:pt idx="17">
                  <c:v>2005-06</c:v>
                </c:pt>
                <c:pt idx="18">
                  <c:v>2005-07</c:v>
                </c:pt>
                <c:pt idx="19">
                  <c:v>2005-08</c:v>
                </c:pt>
                <c:pt idx="20">
                  <c:v>2005-09</c:v>
                </c:pt>
                <c:pt idx="21">
                  <c:v>2005-10</c:v>
                </c:pt>
                <c:pt idx="22">
                  <c:v>2005-11</c:v>
                </c:pt>
                <c:pt idx="23">
                  <c:v>2005-12</c:v>
                </c:pt>
                <c:pt idx="24">
                  <c:v>2006-01</c:v>
                </c:pt>
                <c:pt idx="25">
                  <c:v>2006-02</c:v>
                </c:pt>
                <c:pt idx="26">
                  <c:v>2006-03</c:v>
                </c:pt>
                <c:pt idx="27">
                  <c:v>2006-04</c:v>
                </c:pt>
                <c:pt idx="28">
                  <c:v>2006-05</c:v>
                </c:pt>
                <c:pt idx="29">
                  <c:v>2006-06</c:v>
                </c:pt>
                <c:pt idx="30">
                  <c:v>2006-07</c:v>
                </c:pt>
                <c:pt idx="31">
                  <c:v>2006-08</c:v>
                </c:pt>
                <c:pt idx="32">
                  <c:v>2006-09</c:v>
                </c:pt>
                <c:pt idx="33">
                  <c:v>2006-10</c:v>
                </c:pt>
                <c:pt idx="34">
                  <c:v>2006-11</c:v>
                </c:pt>
                <c:pt idx="35">
                  <c:v>2006-12</c:v>
                </c:pt>
                <c:pt idx="36">
                  <c:v>2007-01</c:v>
                </c:pt>
                <c:pt idx="37">
                  <c:v>2007-02</c:v>
                </c:pt>
                <c:pt idx="38">
                  <c:v>2007-03</c:v>
                </c:pt>
                <c:pt idx="39">
                  <c:v>2007-04</c:v>
                </c:pt>
                <c:pt idx="40">
                  <c:v>2007-05</c:v>
                </c:pt>
                <c:pt idx="41">
                  <c:v>2007-06</c:v>
                </c:pt>
                <c:pt idx="42">
                  <c:v>2007-07</c:v>
                </c:pt>
                <c:pt idx="43">
                  <c:v>2007-08</c:v>
                </c:pt>
                <c:pt idx="44">
                  <c:v>2007-09</c:v>
                </c:pt>
                <c:pt idx="45">
                  <c:v>2007-10</c:v>
                </c:pt>
                <c:pt idx="46">
                  <c:v>2007-11</c:v>
                </c:pt>
                <c:pt idx="47">
                  <c:v>2007-12</c:v>
                </c:pt>
                <c:pt idx="48">
                  <c:v>2008-01</c:v>
                </c:pt>
                <c:pt idx="49">
                  <c:v>2008-02</c:v>
                </c:pt>
                <c:pt idx="50">
                  <c:v>2008-03</c:v>
                </c:pt>
                <c:pt idx="51">
                  <c:v>2008-04</c:v>
                </c:pt>
                <c:pt idx="52">
                  <c:v>2008-05</c:v>
                </c:pt>
                <c:pt idx="53">
                  <c:v>2008-06</c:v>
                </c:pt>
                <c:pt idx="54">
                  <c:v>2008-07</c:v>
                </c:pt>
                <c:pt idx="55">
                  <c:v>2008-08</c:v>
                </c:pt>
                <c:pt idx="56">
                  <c:v>2008-09</c:v>
                </c:pt>
                <c:pt idx="57">
                  <c:v>2008-10</c:v>
                </c:pt>
                <c:pt idx="58">
                  <c:v>2008-11</c:v>
                </c:pt>
                <c:pt idx="59">
                  <c:v>2008-12</c:v>
                </c:pt>
                <c:pt idx="60">
                  <c:v>2009-01</c:v>
                </c:pt>
                <c:pt idx="61">
                  <c:v>2009-02</c:v>
                </c:pt>
                <c:pt idx="62">
                  <c:v>2009-03</c:v>
                </c:pt>
                <c:pt idx="63">
                  <c:v>2009-04</c:v>
                </c:pt>
                <c:pt idx="64">
                  <c:v>2009-05</c:v>
                </c:pt>
                <c:pt idx="65">
                  <c:v>2009-06</c:v>
                </c:pt>
                <c:pt idx="66">
                  <c:v>2009-07</c:v>
                </c:pt>
                <c:pt idx="67">
                  <c:v>2009-08</c:v>
                </c:pt>
                <c:pt idx="68">
                  <c:v>2009-09</c:v>
                </c:pt>
                <c:pt idx="69">
                  <c:v>2009-10</c:v>
                </c:pt>
                <c:pt idx="70">
                  <c:v>2009-11</c:v>
                </c:pt>
                <c:pt idx="71">
                  <c:v>2009-12</c:v>
                </c:pt>
                <c:pt idx="72">
                  <c:v>2010-01</c:v>
                </c:pt>
                <c:pt idx="73">
                  <c:v>2010-02</c:v>
                </c:pt>
                <c:pt idx="74">
                  <c:v>2010-03</c:v>
                </c:pt>
                <c:pt idx="75">
                  <c:v>2010-04</c:v>
                </c:pt>
                <c:pt idx="76">
                  <c:v>2010-05</c:v>
                </c:pt>
                <c:pt idx="77">
                  <c:v>2010-06</c:v>
                </c:pt>
                <c:pt idx="78">
                  <c:v>2010-07</c:v>
                </c:pt>
                <c:pt idx="79">
                  <c:v>2010-08</c:v>
                </c:pt>
                <c:pt idx="80">
                  <c:v>2010-09</c:v>
                </c:pt>
                <c:pt idx="81">
                  <c:v>2010-10</c:v>
                </c:pt>
                <c:pt idx="82">
                  <c:v>2010-11</c:v>
                </c:pt>
                <c:pt idx="83">
                  <c:v>2010-12</c:v>
                </c:pt>
                <c:pt idx="84">
                  <c:v>2011-01</c:v>
                </c:pt>
                <c:pt idx="85">
                  <c:v>2011-02</c:v>
                </c:pt>
                <c:pt idx="86">
                  <c:v>2011-03</c:v>
                </c:pt>
                <c:pt idx="87">
                  <c:v>2011-04</c:v>
                </c:pt>
                <c:pt idx="88">
                  <c:v>2011-05</c:v>
                </c:pt>
                <c:pt idx="89">
                  <c:v>2011-06</c:v>
                </c:pt>
                <c:pt idx="90">
                  <c:v>2011-07</c:v>
                </c:pt>
                <c:pt idx="91">
                  <c:v>2011-08</c:v>
                </c:pt>
                <c:pt idx="92">
                  <c:v>2011-09</c:v>
                </c:pt>
                <c:pt idx="93">
                  <c:v>2011-10</c:v>
                </c:pt>
                <c:pt idx="94">
                  <c:v>2011-11</c:v>
                </c:pt>
                <c:pt idx="95">
                  <c:v>2011-12</c:v>
                </c:pt>
                <c:pt idx="96">
                  <c:v>2012-01</c:v>
                </c:pt>
                <c:pt idx="97">
                  <c:v>2012-02</c:v>
                </c:pt>
                <c:pt idx="98">
                  <c:v>2012-03</c:v>
                </c:pt>
                <c:pt idx="99">
                  <c:v>2012-04</c:v>
                </c:pt>
                <c:pt idx="100">
                  <c:v>2012-05</c:v>
                </c:pt>
                <c:pt idx="101">
                  <c:v>2012-06</c:v>
                </c:pt>
                <c:pt idx="102">
                  <c:v>2012-07</c:v>
                </c:pt>
                <c:pt idx="103">
                  <c:v>2012-08</c:v>
                </c:pt>
                <c:pt idx="104">
                  <c:v>2012-09</c:v>
                </c:pt>
                <c:pt idx="105">
                  <c:v>2012-10</c:v>
                </c:pt>
                <c:pt idx="106">
                  <c:v>2012-11</c:v>
                </c:pt>
                <c:pt idx="107">
                  <c:v>2012-12</c:v>
                </c:pt>
                <c:pt idx="108">
                  <c:v>2013-01</c:v>
                </c:pt>
                <c:pt idx="109">
                  <c:v>2013-02</c:v>
                </c:pt>
                <c:pt idx="110">
                  <c:v>2013-03</c:v>
                </c:pt>
                <c:pt idx="111">
                  <c:v>2013-04</c:v>
                </c:pt>
                <c:pt idx="112">
                  <c:v>2013-05</c:v>
                </c:pt>
                <c:pt idx="113">
                  <c:v>2013-06</c:v>
                </c:pt>
                <c:pt idx="114">
                  <c:v>2013-07</c:v>
                </c:pt>
                <c:pt idx="115">
                  <c:v>2013-08</c:v>
                </c:pt>
                <c:pt idx="116">
                  <c:v>2013-09</c:v>
                </c:pt>
                <c:pt idx="117">
                  <c:v>2013-10</c:v>
                </c:pt>
                <c:pt idx="118">
                  <c:v>2013-11</c:v>
                </c:pt>
                <c:pt idx="119">
                  <c:v>2013-12</c:v>
                </c:pt>
                <c:pt idx="120">
                  <c:v>2014-01</c:v>
                </c:pt>
                <c:pt idx="121">
                  <c:v>2014-02</c:v>
                </c:pt>
                <c:pt idx="122">
                  <c:v>2014-03</c:v>
                </c:pt>
                <c:pt idx="123">
                  <c:v>2014-04</c:v>
                </c:pt>
                <c:pt idx="124">
                  <c:v>2014-05</c:v>
                </c:pt>
                <c:pt idx="125">
                  <c:v>2014-06</c:v>
                </c:pt>
                <c:pt idx="126">
                  <c:v>2014-07</c:v>
                </c:pt>
                <c:pt idx="127">
                  <c:v>2014-08</c:v>
                </c:pt>
                <c:pt idx="128">
                  <c:v>2014-09</c:v>
                </c:pt>
                <c:pt idx="129">
                  <c:v>2014-10</c:v>
                </c:pt>
                <c:pt idx="130">
                  <c:v>2014-11</c:v>
                </c:pt>
                <c:pt idx="131">
                  <c:v>2014-12</c:v>
                </c:pt>
                <c:pt idx="132">
                  <c:v>2015-01</c:v>
                </c:pt>
                <c:pt idx="133">
                  <c:v>2015-02</c:v>
                </c:pt>
                <c:pt idx="134">
                  <c:v>2015-03</c:v>
                </c:pt>
                <c:pt idx="135">
                  <c:v>2015-04</c:v>
                </c:pt>
                <c:pt idx="136">
                  <c:v>2015-05</c:v>
                </c:pt>
                <c:pt idx="137">
                  <c:v>2015-06</c:v>
                </c:pt>
                <c:pt idx="138">
                  <c:v>2015-07</c:v>
                </c:pt>
                <c:pt idx="139">
                  <c:v>2015-08</c:v>
                </c:pt>
                <c:pt idx="140">
                  <c:v>2015-09</c:v>
                </c:pt>
                <c:pt idx="141">
                  <c:v>2015-10</c:v>
                </c:pt>
                <c:pt idx="142">
                  <c:v>2015-11</c:v>
                </c:pt>
                <c:pt idx="143">
                  <c:v>2015-12</c:v>
                </c:pt>
                <c:pt idx="144">
                  <c:v>2016-01</c:v>
                </c:pt>
                <c:pt idx="145">
                  <c:v>2016-02</c:v>
                </c:pt>
                <c:pt idx="146">
                  <c:v>2016-03</c:v>
                </c:pt>
                <c:pt idx="147">
                  <c:v>2016-04</c:v>
                </c:pt>
                <c:pt idx="148">
                  <c:v>2016-05</c:v>
                </c:pt>
                <c:pt idx="149">
                  <c:v>2016-06</c:v>
                </c:pt>
                <c:pt idx="150">
                  <c:v>2016-07</c:v>
                </c:pt>
                <c:pt idx="151">
                  <c:v>2016-08</c:v>
                </c:pt>
                <c:pt idx="152">
                  <c:v>2016-09</c:v>
                </c:pt>
                <c:pt idx="153">
                  <c:v>2016-10</c:v>
                </c:pt>
                <c:pt idx="154">
                  <c:v>2016-11</c:v>
                </c:pt>
                <c:pt idx="155">
                  <c:v>2016-12</c:v>
                </c:pt>
                <c:pt idx="156">
                  <c:v>2017-01</c:v>
                </c:pt>
                <c:pt idx="157">
                  <c:v>2017-02</c:v>
                </c:pt>
                <c:pt idx="158">
                  <c:v>2017-03</c:v>
                </c:pt>
                <c:pt idx="159">
                  <c:v>2017-04</c:v>
                </c:pt>
                <c:pt idx="160">
                  <c:v>2017-05</c:v>
                </c:pt>
                <c:pt idx="161">
                  <c:v>2017-06</c:v>
                </c:pt>
                <c:pt idx="162">
                  <c:v>2017-07</c:v>
                </c:pt>
                <c:pt idx="163">
                  <c:v>2017-08</c:v>
                </c:pt>
                <c:pt idx="164">
                  <c:v>2017-09</c:v>
                </c:pt>
                <c:pt idx="165">
                  <c:v>2017-10</c:v>
                </c:pt>
                <c:pt idx="166">
                  <c:v>2017-11</c:v>
                </c:pt>
                <c:pt idx="167">
                  <c:v>2017-12</c:v>
                </c:pt>
                <c:pt idx="168">
                  <c:v>2018-01</c:v>
                </c:pt>
                <c:pt idx="169">
                  <c:v>2018-02</c:v>
                </c:pt>
                <c:pt idx="170">
                  <c:v>2018-03</c:v>
                </c:pt>
                <c:pt idx="171">
                  <c:v>2018-04</c:v>
                </c:pt>
                <c:pt idx="172">
                  <c:v>2018-05</c:v>
                </c:pt>
                <c:pt idx="173">
                  <c:v>2018-06</c:v>
                </c:pt>
                <c:pt idx="174">
                  <c:v>2018-07</c:v>
                </c:pt>
                <c:pt idx="175">
                  <c:v>2018-08</c:v>
                </c:pt>
                <c:pt idx="176">
                  <c:v>2018-09</c:v>
                </c:pt>
                <c:pt idx="177">
                  <c:v>2018-10</c:v>
                </c:pt>
                <c:pt idx="178">
                  <c:v>2018-11</c:v>
                </c:pt>
                <c:pt idx="179">
                  <c:v>2018-12</c:v>
                </c:pt>
                <c:pt idx="180">
                  <c:v>2019-01</c:v>
                </c:pt>
                <c:pt idx="181">
                  <c:v>2019-02</c:v>
                </c:pt>
                <c:pt idx="182">
                  <c:v>2019-03</c:v>
                </c:pt>
                <c:pt idx="183">
                  <c:v>2019-04</c:v>
                </c:pt>
                <c:pt idx="184">
                  <c:v>2019-05</c:v>
                </c:pt>
                <c:pt idx="185">
                  <c:v>2019-06</c:v>
                </c:pt>
                <c:pt idx="186">
                  <c:v>2019-07</c:v>
                </c:pt>
                <c:pt idx="187">
                  <c:v>2019-08</c:v>
                </c:pt>
                <c:pt idx="188">
                  <c:v>2019-09</c:v>
                </c:pt>
                <c:pt idx="189">
                  <c:v>2019-10</c:v>
                </c:pt>
                <c:pt idx="190">
                  <c:v>2019-11</c:v>
                </c:pt>
                <c:pt idx="191">
                  <c:v>2019-12</c:v>
                </c:pt>
                <c:pt idx="192">
                  <c:v>2020-01</c:v>
                </c:pt>
                <c:pt idx="193">
                  <c:v>2020-02</c:v>
                </c:pt>
                <c:pt idx="194">
                  <c:v>2020-03</c:v>
                </c:pt>
                <c:pt idx="195">
                  <c:v>2020-04</c:v>
                </c:pt>
                <c:pt idx="196">
                  <c:v>2020-05</c:v>
                </c:pt>
                <c:pt idx="197">
                  <c:v>2020-06</c:v>
                </c:pt>
                <c:pt idx="198">
                  <c:v>2020-07</c:v>
                </c:pt>
                <c:pt idx="199">
                  <c:v>2020-08</c:v>
                </c:pt>
                <c:pt idx="200">
                  <c:v>2020-09</c:v>
                </c:pt>
                <c:pt idx="201">
                  <c:v>2020-10</c:v>
                </c:pt>
                <c:pt idx="202">
                  <c:v>2020-11</c:v>
                </c:pt>
                <c:pt idx="203">
                  <c:v>2020-12</c:v>
                </c:pt>
                <c:pt idx="204">
                  <c:v>2021-01</c:v>
                </c:pt>
              </c:strCache>
            </c:strRef>
          </c:cat>
          <c:val>
            <c:numRef>
              <c:f>'Hate Justin Timberlake Interest'!$B$4:$B$208</c:f>
              <c:numCache>
                <c:formatCode>General</c:formatCode>
                <c:ptCount val="20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52</c:v>
                </c:pt>
                <c:pt idx="4">
                  <c:v>48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28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22</c:v>
                </c:pt>
                <c:pt idx="31">
                  <c:v>20</c:v>
                </c:pt>
                <c:pt idx="32">
                  <c:v>100</c:v>
                </c:pt>
                <c:pt idx="33">
                  <c:v>55</c:v>
                </c:pt>
                <c:pt idx="34">
                  <c:v>55</c:v>
                </c:pt>
                <c:pt idx="35">
                  <c:v>37</c:v>
                </c:pt>
                <c:pt idx="36">
                  <c:v>16</c:v>
                </c:pt>
                <c:pt idx="37">
                  <c:v>35</c:v>
                </c:pt>
                <c:pt idx="38">
                  <c:v>16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14</c:v>
                </c:pt>
                <c:pt idx="43">
                  <c:v>14</c:v>
                </c:pt>
                <c:pt idx="44">
                  <c:v>0</c:v>
                </c:pt>
                <c:pt idx="45">
                  <c:v>12</c:v>
                </c:pt>
                <c:pt idx="46">
                  <c:v>0</c:v>
                </c:pt>
                <c:pt idx="47">
                  <c:v>13</c:v>
                </c:pt>
                <c:pt idx="48">
                  <c:v>0</c:v>
                </c:pt>
                <c:pt idx="49">
                  <c:v>12</c:v>
                </c:pt>
                <c:pt idx="50">
                  <c:v>0</c:v>
                </c:pt>
                <c:pt idx="51">
                  <c:v>0</c:v>
                </c:pt>
                <c:pt idx="52">
                  <c:v>11</c:v>
                </c:pt>
                <c:pt idx="53">
                  <c:v>0</c:v>
                </c:pt>
                <c:pt idx="54">
                  <c:v>0</c:v>
                </c:pt>
                <c:pt idx="55">
                  <c:v>11</c:v>
                </c:pt>
                <c:pt idx="56">
                  <c:v>0</c:v>
                </c:pt>
                <c:pt idx="57">
                  <c:v>9</c:v>
                </c:pt>
                <c:pt idx="58">
                  <c:v>11</c:v>
                </c:pt>
                <c:pt idx="59">
                  <c:v>0</c:v>
                </c:pt>
                <c:pt idx="60">
                  <c:v>29</c:v>
                </c:pt>
                <c:pt idx="61">
                  <c:v>21</c:v>
                </c:pt>
                <c:pt idx="62">
                  <c:v>36</c:v>
                </c:pt>
                <c:pt idx="63">
                  <c:v>9</c:v>
                </c:pt>
                <c:pt idx="64">
                  <c:v>9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9</c:v>
                </c:pt>
                <c:pt idx="71">
                  <c:v>0</c:v>
                </c:pt>
                <c:pt idx="72">
                  <c:v>8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7</c:v>
                </c:pt>
                <c:pt idx="79">
                  <c:v>0</c:v>
                </c:pt>
                <c:pt idx="80">
                  <c:v>7</c:v>
                </c:pt>
                <c:pt idx="81">
                  <c:v>7</c:v>
                </c:pt>
                <c:pt idx="82">
                  <c:v>0</c:v>
                </c:pt>
                <c:pt idx="83">
                  <c:v>13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0</c:v>
                </c:pt>
                <c:pt idx="88">
                  <c:v>5</c:v>
                </c:pt>
                <c:pt idx="89">
                  <c:v>0</c:v>
                </c:pt>
                <c:pt idx="90">
                  <c:v>10</c:v>
                </c:pt>
                <c:pt idx="91">
                  <c:v>0</c:v>
                </c:pt>
                <c:pt idx="92">
                  <c:v>9</c:v>
                </c:pt>
                <c:pt idx="93">
                  <c:v>9</c:v>
                </c:pt>
                <c:pt idx="94">
                  <c:v>5</c:v>
                </c:pt>
                <c:pt idx="95">
                  <c:v>0</c:v>
                </c:pt>
                <c:pt idx="96">
                  <c:v>4</c:v>
                </c:pt>
                <c:pt idx="97">
                  <c:v>0</c:v>
                </c:pt>
                <c:pt idx="98">
                  <c:v>0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0</c:v>
                </c:pt>
                <c:pt idx="103">
                  <c:v>4</c:v>
                </c:pt>
                <c:pt idx="104">
                  <c:v>4</c:v>
                </c:pt>
                <c:pt idx="105">
                  <c:v>11</c:v>
                </c:pt>
                <c:pt idx="106">
                  <c:v>14</c:v>
                </c:pt>
                <c:pt idx="107">
                  <c:v>4</c:v>
                </c:pt>
                <c:pt idx="108">
                  <c:v>3</c:v>
                </c:pt>
                <c:pt idx="109">
                  <c:v>11</c:v>
                </c:pt>
                <c:pt idx="110">
                  <c:v>10</c:v>
                </c:pt>
                <c:pt idx="111">
                  <c:v>7</c:v>
                </c:pt>
                <c:pt idx="112">
                  <c:v>20</c:v>
                </c:pt>
                <c:pt idx="113">
                  <c:v>7</c:v>
                </c:pt>
                <c:pt idx="114">
                  <c:v>7</c:v>
                </c:pt>
                <c:pt idx="115">
                  <c:v>26</c:v>
                </c:pt>
                <c:pt idx="116">
                  <c:v>13</c:v>
                </c:pt>
                <c:pt idx="117">
                  <c:v>13</c:v>
                </c:pt>
                <c:pt idx="118">
                  <c:v>3</c:v>
                </c:pt>
                <c:pt idx="119">
                  <c:v>3</c:v>
                </c:pt>
                <c:pt idx="120">
                  <c:v>22</c:v>
                </c:pt>
                <c:pt idx="121">
                  <c:v>7</c:v>
                </c:pt>
                <c:pt idx="122">
                  <c:v>12</c:v>
                </c:pt>
                <c:pt idx="123">
                  <c:v>9</c:v>
                </c:pt>
                <c:pt idx="124">
                  <c:v>3</c:v>
                </c:pt>
                <c:pt idx="125">
                  <c:v>4</c:v>
                </c:pt>
                <c:pt idx="126">
                  <c:v>7</c:v>
                </c:pt>
                <c:pt idx="127">
                  <c:v>0</c:v>
                </c:pt>
                <c:pt idx="128">
                  <c:v>7</c:v>
                </c:pt>
                <c:pt idx="129">
                  <c:v>0</c:v>
                </c:pt>
                <c:pt idx="130">
                  <c:v>0</c:v>
                </c:pt>
                <c:pt idx="131">
                  <c:v>3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3</c:v>
                </c:pt>
                <c:pt idx="136">
                  <c:v>4</c:v>
                </c:pt>
                <c:pt idx="137">
                  <c:v>0</c:v>
                </c:pt>
                <c:pt idx="138">
                  <c:v>0</c:v>
                </c:pt>
                <c:pt idx="139">
                  <c:v>4</c:v>
                </c:pt>
                <c:pt idx="140">
                  <c:v>3</c:v>
                </c:pt>
                <c:pt idx="141">
                  <c:v>0</c:v>
                </c:pt>
                <c:pt idx="142">
                  <c:v>10</c:v>
                </c:pt>
                <c:pt idx="143">
                  <c:v>3</c:v>
                </c:pt>
                <c:pt idx="144">
                  <c:v>0</c:v>
                </c:pt>
                <c:pt idx="145">
                  <c:v>0</c:v>
                </c:pt>
                <c:pt idx="146">
                  <c:v>3</c:v>
                </c:pt>
                <c:pt idx="147">
                  <c:v>5</c:v>
                </c:pt>
                <c:pt idx="148">
                  <c:v>3</c:v>
                </c:pt>
                <c:pt idx="149">
                  <c:v>0</c:v>
                </c:pt>
                <c:pt idx="150">
                  <c:v>6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8</c:v>
                </c:pt>
                <c:pt idx="155">
                  <c:v>5</c:v>
                </c:pt>
                <c:pt idx="156">
                  <c:v>0</c:v>
                </c:pt>
                <c:pt idx="157">
                  <c:v>5</c:v>
                </c:pt>
                <c:pt idx="158">
                  <c:v>9</c:v>
                </c:pt>
                <c:pt idx="159">
                  <c:v>3</c:v>
                </c:pt>
                <c:pt idx="160">
                  <c:v>0</c:v>
                </c:pt>
                <c:pt idx="161">
                  <c:v>3</c:v>
                </c:pt>
                <c:pt idx="162">
                  <c:v>3</c:v>
                </c:pt>
                <c:pt idx="163">
                  <c:v>0</c:v>
                </c:pt>
                <c:pt idx="164">
                  <c:v>0</c:v>
                </c:pt>
                <c:pt idx="165">
                  <c:v>7</c:v>
                </c:pt>
                <c:pt idx="166">
                  <c:v>0</c:v>
                </c:pt>
                <c:pt idx="167">
                  <c:v>2</c:v>
                </c:pt>
                <c:pt idx="168">
                  <c:v>7</c:v>
                </c:pt>
                <c:pt idx="169">
                  <c:v>48</c:v>
                </c:pt>
                <c:pt idx="170">
                  <c:v>2</c:v>
                </c:pt>
                <c:pt idx="171">
                  <c:v>5</c:v>
                </c:pt>
                <c:pt idx="172">
                  <c:v>9</c:v>
                </c:pt>
                <c:pt idx="173">
                  <c:v>5</c:v>
                </c:pt>
                <c:pt idx="174">
                  <c:v>0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21</c:v>
                </c:pt>
                <c:pt idx="185">
                  <c:v>0</c:v>
                </c:pt>
                <c:pt idx="186">
                  <c:v>2</c:v>
                </c:pt>
                <c:pt idx="187">
                  <c:v>7</c:v>
                </c:pt>
                <c:pt idx="188">
                  <c:v>2</c:v>
                </c:pt>
                <c:pt idx="189">
                  <c:v>0</c:v>
                </c:pt>
                <c:pt idx="190">
                  <c:v>4</c:v>
                </c:pt>
                <c:pt idx="191">
                  <c:v>0</c:v>
                </c:pt>
                <c:pt idx="192">
                  <c:v>2</c:v>
                </c:pt>
                <c:pt idx="193">
                  <c:v>4</c:v>
                </c:pt>
                <c:pt idx="194">
                  <c:v>2</c:v>
                </c:pt>
                <c:pt idx="195">
                  <c:v>4</c:v>
                </c:pt>
                <c:pt idx="196">
                  <c:v>2</c:v>
                </c:pt>
                <c:pt idx="197">
                  <c:v>2</c:v>
                </c:pt>
                <c:pt idx="198">
                  <c:v>4</c:v>
                </c:pt>
                <c:pt idx="199">
                  <c:v>2</c:v>
                </c:pt>
                <c:pt idx="200">
                  <c:v>0</c:v>
                </c:pt>
                <c:pt idx="201">
                  <c:v>0</c:v>
                </c:pt>
                <c:pt idx="202">
                  <c:v>4</c:v>
                </c:pt>
                <c:pt idx="203">
                  <c:v>0</c:v>
                </c:pt>
                <c:pt idx="20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B9-436D-972D-C055825BA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2034503424"/>
        <c:axId val="2034505088"/>
      </c:barChart>
      <c:catAx>
        <c:axId val="20345034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505088"/>
        <c:crosses val="autoZero"/>
        <c:auto val="1"/>
        <c:lblAlgn val="ctr"/>
        <c:lblOffset val="100"/>
        <c:tickLblSkip val="8"/>
        <c:tickMarkSkip val="12"/>
        <c:noMultiLvlLbl val="0"/>
      </c:catAx>
      <c:valAx>
        <c:axId val="203450508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 Interest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503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58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1</cp:revision>
  <dcterms:created xsi:type="dcterms:W3CDTF">2021-02-02T02:08:00Z</dcterms:created>
  <dcterms:modified xsi:type="dcterms:W3CDTF">2021-02-02T03:06:00Z</dcterms:modified>
</cp:coreProperties>
</file>