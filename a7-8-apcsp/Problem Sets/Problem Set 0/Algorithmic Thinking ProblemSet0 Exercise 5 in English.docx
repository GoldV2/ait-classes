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74A0" w14:textId="706E7C3F" w:rsidR="004A05DF" w:rsidRDefault="00AE2BEA" w:rsidP="005444AA">
      <w:pPr>
        <w:pStyle w:val="Heading1"/>
        <w:spacing w:after="240"/>
      </w:pPr>
      <w:r>
        <w:t>Algorithmic Thinking ProblemSet0 Exercise 5</w:t>
      </w:r>
      <w:r w:rsidR="005444AA">
        <w:t xml:space="preserve"> Step-by-Step</w:t>
      </w:r>
    </w:p>
    <w:p w14:paraId="05F8AF93" w14:textId="20253CCF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items are you going to buy?</w:t>
      </w:r>
    </w:p>
    <w:p w14:paraId="4F9A9E73" w14:textId="3A28271B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cost of each item?</w:t>
      </w:r>
    </w:p>
    <w:p w14:paraId="0BE6AFF6" w14:textId="544D44C3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cost of each item, lets refer to this as total.</w:t>
      </w:r>
    </w:p>
    <w:p w14:paraId="747B55A5" w14:textId="62CF60B9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the total cost by the amount of money given, lets refer to this as change.</w:t>
      </w:r>
    </w:p>
    <w:p w14:paraId="2B422008" w14:textId="7F941858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over, and over again the largest value of bill or coin that I can give back given the current value of change until there is no more change to give back.</w:t>
      </w:r>
    </w:p>
    <w:p w14:paraId="7646178D" w14:textId="40C8079F" w:rsidR="00AE2BEA" w:rsidRPr="00AE2BEA" w:rsidRDefault="00AE2BEA" w:rsidP="005444AA">
      <w:pPr>
        <w:spacing w:after="24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the change is $15.35. The largest bill I can give first is </w:t>
      </w:r>
      <w:r w:rsidR="00F044E1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$10</w:t>
      </w:r>
      <w:r w:rsidR="00F044E1">
        <w:rPr>
          <w:rFonts w:ascii="Times New Roman" w:hAnsi="Times New Roman" w:cs="Times New Roman"/>
        </w:rPr>
        <w:t xml:space="preserve"> bill</w:t>
      </w:r>
      <w:r>
        <w:rPr>
          <w:rFonts w:ascii="Times New Roman" w:hAnsi="Times New Roman" w:cs="Times New Roman"/>
        </w:rPr>
        <w:t xml:space="preserve">. Now the remaining change $5.35, now I can give </w:t>
      </w:r>
      <w:r w:rsidR="00F044E1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$5</w:t>
      </w:r>
      <w:r w:rsidR="00F044E1">
        <w:rPr>
          <w:rFonts w:ascii="Times New Roman" w:hAnsi="Times New Roman" w:cs="Times New Roman"/>
        </w:rPr>
        <w:t xml:space="preserve"> bill</w:t>
      </w:r>
      <w:r>
        <w:rPr>
          <w:rFonts w:ascii="Times New Roman" w:hAnsi="Times New Roman" w:cs="Times New Roman"/>
        </w:rPr>
        <w:t xml:space="preserve">. Remaining change is $0.35, I can give one </w:t>
      </w:r>
      <w:r w:rsidR="00BC2F89">
        <w:rPr>
          <w:rFonts w:ascii="Times New Roman" w:hAnsi="Times New Roman" w:cs="Times New Roman"/>
        </w:rPr>
        <w:t>$0.25 coin</w:t>
      </w:r>
      <w:r w:rsidR="00F044E1">
        <w:rPr>
          <w:rFonts w:ascii="Times New Roman" w:hAnsi="Times New Roman" w:cs="Times New Roman"/>
        </w:rPr>
        <w:t xml:space="preserve">. Remaining change is $0.15, now I can give one </w:t>
      </w:r>
      <w:r w:rsidR="00BC2F89">
        <w:rPr>
          <w:rFonts w:ascii="Times New Roman" w:hAnsi="Times New Roman" w:cs="Times New Roman"/>
        </w:rPr>
        <w:t>$0.10 coin</w:t>
      </w:r>
      <w:r w:rsidR="00F044E1">
        <w:rPr>
          <w:rFonts w:ascii="Times New Roman" w:hAnsi="Times New Roman" w:cs="Times New Roman"/>
        </w:rPr>
        <w:t xml:space="preserve">. Remaining change is $0.05, now I can give </w:t>
      </w:r>
      <w:r w:rsidR="00BC2F89">
        <w:rPr>
          <w:rFonts w:ascii="Times New Roman" w:hAnsi="Times New Roman" w:cs="Times New Roman"/>
        </w:rPr>
        <w:t xml:space="preserve">one </w:t>
      </w:r>
      <w:r w:rsidR="00BC2F89">
        <w:rPr>
          <w:rFonts w:ascii="Times New Roman" w:hAnsi="Times New Roman" w:cs="Times New Roman"/>
        </w:rPr>
        <w:t>$0.05 coin</w:t>
      </w:r>
      <w:r w:rsidR="00F044E1">
        <w:rPr>
          <w:rFonts w:ascii="Times New Roman" w:hAnsi="Times New Roman" w:cs="Times New Roman"/>
        </w:rPr>
        <w:t>. Change is now $0.00, no more change to give back.</w:t>
      </w:r>
    </w:p>
    <w:p w14:paraId="2C254679" w14:textId="2ACA4B83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Memorize the value of the bill or coin, and how many I need to give back as change.</w:t>
      </w:r>
    </w:p>
    <w:p w14:paraId="2DBFB2CA" w14:textId="08C73098" w:rsidR="00F044E1" w:rsidRPr="00F044E1" w:rsidRDefault="00F044E1" w:rsidP="005444AA">
      <w:pPr>
        <w:spacing w:after="24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one $10 bill, one $5 dollar bill, one</w:t>
      </w:r>
      <w:r w:rsidR="00246A05">
        <w:rPr>
          <w:rFonts w:ascii="Times New Roman" w:hAnsi="Times New Roman" w:cs="Times New Roman"/>
        </w:rPr>
        <w:t xml:space="preserve"> $0.25 coin</w:t>
      </w:r>
      <w:r>
        <w:rPr>
          <w:rFonts w:ascii="Times New Roman" w:hAnsi="Times New Roman" w:cs="Times New Roman"/>
        </w:rPr>
        <w:t>, on</w:t>
      </w:r>
      <w:r w:rsidR="00246A05">
        <w:rPr>
          <w:rFonts w:ascii="Times New Roman" w:hAnsi="Times New Roman" w:cs="Times New Roman"/>
        </w:rPr>
        <w:t>e $0.10 coin</w:t>
      </w:r>
      <w:r>
        <w:rPr>
          <w:rFonts w:ascii="Times New Roman" w:hAnsi="Times New Roman" w:cs="Times New Roman"/>
        </w:rPr>
        <w:t>, one</w:t>
      </w:r>
      <w:r w:rsidR="00246A05">
        <w:rPr>
          <w:rFonts w:ascii="Times New Roman" w:hAnsi="Times New Roman" w:cs="Times New Roman"/>
        </w:rPr>
        <w:t xml:space="preserve"> $0.05 coin</w:t>
      </w:r>
      <w:r>
        <w:rPr>
          <w:rFonts w:ascii="Times New Roman" w:hAnsi="Times New Roman" w:cs="Times New Roman"/>
        </w:rPr>
        <w:t>.</w:t>
      </w:r>
    </w:p>
    <w:p w14:paraId="7CD76610" w14:textId="2C237513" w:rsidR="00AE2BEA" w:rsidRDefault="00AE2BEA" w:rsidP="005444AA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give the money back, I will say how many of the bill or coin and the value/name of the bill or coin.</w:t>
      </w:r>
    </w:p>
    <w:p w14:paraId="139019B3" w14:textId="77777777" w:rsidR="00D25CBB" w:rsidRDefault="00F044E1" w:rsidP="00D25CBB">
      <w:pPr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“The change was one </w:t>
      </w:r>
      <w:r>
        <w:rPr>
          <w:rFonts w:ascii="Times New Roman" w:hAnsi="Times New Roman" w:cs="Times New Roman"/>
        </w:rPr>
        <w:t>$10 bill, one $5 dollar bill, one quarter, one dime, one nickel.</w:t>
      </w:r>
      <w:r>
        <w:rPr>
          <w:rFonts w:ascii="Times New Roman" w:hAnsi="Times New Roman" w:cs="Times New Roman"/>
        </w:rPr>
        <w:t>”</w:t>
      </w:r>
    </w:p>
    <w:p w14:paraId="04599B58" w14:textId="2BFC9295" w:rsidR="00246A05" w:rsidRPr="002262C7" w:rsidRDefault="00D25CBB" w:rsidP="005444AA">
      <w:pPr>
        <w:spacing w:after="240"/>
        <w:ind w:left="1080"/>
        <w:jc w:val="both"/>
        <w:rPr>
          <w:rFonts w:ascii="Times New Roman" w:hAnsi="Times New Roman" w:cs="Times New Roman"/>
          <w:i/>
          <w:iCs/>
        </w:rPr>
      </w:pPr>
      <w:r w:rsidRPr="002262C7">
        <w:rPr>
          <w:rFonts w:ascii="Times New Roman" w:hAnsi="Times New Roman" w:cs="Times New Roman"/>
          <w:i/>
          <w:iCs/>
        </w:rPr>
        <w:t>Notice how I do not say a “$0.25 cent coin,” I say quarter.</w:t>
      </w:r>
    </w:p>
    <w:p w14:paraId="7FF09C37" w14:textId="77777777" w:rsidR="001B62D6" w:rsidRDefault="00246A05" w:rsidP="005444AA">
      <w:pPr>
        <w:spacing w:after="240"/>
        <w:rPr>
          <w:rFonts w:ascii="Times New Roman" w:hAnsi="Times New Roman" w:cs="Times New Roman"/>
          <w:i/>
          <w:iCs/>
        </w:rPr>
      </w:pPr>
      <w:r w:rsidRPr="001B62D6">
        <w:rPr>
          <w:rFonts w:ascii="Times New Roman" w:hAnsi="Times New Roman" w:cs="Times New Roman"/>
          <w:i/>
          <w:iCs/>
        </w:rPr>
        <w:t>Check next page for Python written algorithm.</w:t>
      </w:r>
    </w:p>
    <w:p w14:paraId="59AFB812" w14:textId="064E2BBD" w:rsidR="00246A05" w:rsidRPr="001B62D6" w:rsidRDefault="00246A05" w:rsidP="005444AA">
      <w:pPr>
        <w:spacing w:after="240"/>
        <w:rPr>
          <w:rFonts w:ascii="Times New Roman" w:hAnsi="Times New Roman" w:cs="Times New Roman"/>
        </w:rPr>
      </w:pPr>
      <w:r w:rsidRPr="001B62D6">
        <w:rPr>
          <w:rFonts w:ascii="Times New Roman" w:hAnsi="Times New Roman" w:cs="Times New Roman"/>
        </w:rPr>
        <w:br w:type="page"/>
      </w:r>
    </w:p>
    <w:p w14:paraId="1D415F3B" w14:textId="3C210453" w:rsidR="00246A05" w:rsidRDefault="00246A05" w:rsidP="005444AA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Python</w:t>
      </w:r>
    </w:p>
    <w:p w14:paraId="77544F46" w14:textId="78722BD5" w:rsidR="00246A05" w:rsidRPr="00F044E1" w:rsidRDefault="00246A05" w:rsidP="005444AA">
      <w:pPr>
        <w:spacing w:after="2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0890E0" wp14:editId="3ADFF0AE">
            <wp:extent cx="6858000" cy="63385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C52" w14:textId="2898941C" w:rsidR="00F044E1" w:rsidRPr="00F044E1" w:rsidRDefault="0000453E" w:rsidP="005444AA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after line 23 is not part of the algorithm itself, but it is me converting all the values I calculated and received (amount of change, amount of bills and value of each bill) to a format easier for a human to read.</w:t>
      </w:r>
    </w:p>
    <w:sectPr w:rsidR="00F044E1" w:rsidRPr="00F044E1" w:rsidSect="004E1E7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1A9CB" w14:textId="77777777" w:rsidR="0056271D" w:rsidRDefault="0056271D" w:rsidP="004E1E78">
      <w:pPr>
        <w:spacing w:after="0" w:line="240" w:lineRule="auto"/>
      </w:pPr>
      <w:r>
        <w:separator/>
      </w:r>
    </w:p>
  </w:endnote>
  <w:endnote w:type="continuationSeparator" w:id="0">
    <w:p w14:paraId="5ACF198B" w14:textId="77777777" w:rsidR="0056271D" w:rsidRDefault="0056271D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3D52BF" w14:textId="77777777" w:rsidR="004E1E78" w:rsidRPr="004E1E78" w:rsidRDefault="004E1E78" w:rsidP="004E1E7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4E1E78">
              <w:rPr>
                <w:rFonts w:ascii="Times New Roman" w:hAnsi="Times New Roman" w:cs="Times New Roman"/>
              </w:rPr>
              <w:t xml:space="preserve">Page 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E1E7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4E1E7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4E1E78">
              <w:rPr>
                <w:rFonts w:ascii="Times New Roman" w:hAnsi="Times New Roman" w:cs="Times New Roman"/>
              </w:rPr>
              <w:t xml:space="preserve"> of 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E1E78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4E1E7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4AC58583" w14:textId="77777777" w:rsidR="004E1E78" w:rsidRPr="004E1E78" w:rsidRDefault="004E1E78" w:rsidP="004E1E7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4E1E78">
              <w:rPr>
                <w:rFonts w:ascii="Times New Roman" w:hAnsi="Times New Roman" w:cs="Times New Roman"/>
              </w:rPr>
              <w:t xml:space="preserve">Page 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E1E7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4E1E7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4E1E78">
              <w:rPr>
                <w:rFonts w:ascii="Times New Roman" w:hAnsi="Times New Roman" w:cs="Times New Roman"/>
              </w:rPr>
              <w:t xml:space="preserve"> of 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E1E78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4E1E7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E1E78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92528" w14:textId="77777777" w:rsidR="0056271D" w:rsidRDefault="0056271D" w:rsidP="004E1E78">
      <w:pPr>
        <w:spacing w:after="0" w:line="240" w:lineRule="auto"/>
      </w:pPr>
      <w:r>
        <w:separator/>
      </w:r>
    </w:p>
  </w:footnote>
  <w:footnote w:type="continuationSeparator" w:id="0">
    <w:p w14:paraId="45C03A18" w14:textId="77777777" w:rsidR="0056271D" w:rsidRDefault="0056271D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F7053" w14:textId="77777777" w:rsidR="004E1E78" w:rsidRPr="004E1E78" w:rsidRDefault="004E1E78" w:rsidP="004E1E78">
    <w:pPr>
      <w:pStyle w:val="Header"/>
      <w:spacing w:after="24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321E" w14:textId="77777777" w:rsidR="004E1E78" w:rsidRPr="004E1E78" w:rsidRDefault="004E1E78" w:rsidP="004E1E78">
    <w:pPr>
      <w:pStyle w:val="Header"/>
      <w:rPr>
        <w:rFonts w:ascii="Times New Roman" w:hAnsi="Times New Roman" w:cs="Times New Roman"/>
      </w:rPr>
    </w:pPr>
    <w:r w:rsidRPr="004E1E78">
      <w:rPr>
        <w:rFonts w:ascii="Times New Roman" w:hAnsi="Times New Roman" w:cs="Times New Roman"/>
      </w:rPr>
      <w:t>Rafael Almeida</w:t>
    </w:r>
  </w:p>
  <w:p w14:paraId="141A787A" w14:textId="39CD6D54" w:rsidR="004E1E78" w:rsidRPr="004E1E78" w:rsidRDefault="00AE2BEA" w:rsidP="004E1E7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Ms. Patil</w:t>
    </w:r>
  </w:p>
  <w:p w14:paraId="568C900C" w14:textId="1D67674C" w:rsidR="004E1E78" w:rsidRPr="004E1E78" w:rsidRDefault="00AE2BEA" w:rsidP="004E1E78">
    <w:pPr>
      <w:pStyle w:val="Header"/>
      <w:spacing w:after="2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10/05/20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03C3"/>
    <w:multiLevelType w:val="hybridMultilevel"/>
    <w:tmpl w:val="413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35F9"/>
    <w:multiLevelType w:val="hybridMultilevel"/>
    <w:tmpl w:val="2B42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A"/>
    <w:rsid w:val="0000453E"/>
    <w:rsid w:val="00031EF8"/>
    <w:rsid w:val="001B62D6"/>
    <w:rsid w:val="002262C7"/>
    <w:rsid w:val="00246A05"/>
    <w:rsid w:val="004A05DF"/>
    <w:rsid w:val="004E1E78"/>
    <w:rsid w:val="0050614D"/>
    <w:rsid w:val="005444AA"/>
    <w:rsid w:val="0056271D"/>
    <w:rsid w:val="00667F33"/>
    <w:rsid w:val="006B464F"/>
    <w:rsid w:val="00AE2BEA"/>
    <w:rsid w:val="00AF38D5"/>
    <w:rsid w:val="00BC2F89"/>
    <w:rsid w:val="00D25CBB"/>
    <w:rsid w:val="00F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AF72"/>
  <w15:chartTrackingRefBased/>
  <w15:docId w15:val="{B5A503CE-53CD-46C8-A6EB-CCCA8F8D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A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4AA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</Template>
  <TotalTime>25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8</cp:revision>
  <dcterms:created xsi:type="dcterms:W3CDTF">2020-10-05T18:28:00Z</dcterms:created>
  <dcterms:modified xsi:type="dcterms:W3CDTF">2020-10-05T18:54:00Z</dcterms:modified>
</cp:coreProperties>
</file>