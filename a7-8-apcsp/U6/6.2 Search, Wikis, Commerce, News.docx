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F5107" w14:textId="32DD54BC" w:rsidR="004A05DF" w:rsidRDefault="00F55F7E" w:rsidP="00F55F7E">
      <w:pPr>
        <w:jc w:val="center"/>
        <w:rPr>
          <w:rFonts w:cs="Times New Roman"/>
        </w:rPr>
      </w:pPr>
      <w:hyperlink r:id="rId8" w:history="1">
        <w:r w:rsidRPr="00F55F7E">
          <w:rPr>
            <w:rStyle w:val="Hyperlink"/>
            <w:rFonts w:cs="Times New Roman"/>
          </w:rPr>
          <w:t>The Witcher Wiki | Fandom</w:t>
        </w:r>
      </w:hyperlink>
    </w:p>
    <w:p w14:paraId="70088A48" w14:textId="06C0EB18" w:rsidR="00F55F7E" w:rsidRDefault="00F55F7E" w:rsidP="00F55F7E">
      <w:pPr>
        <w:ind w:firstLine="720"/>
        <w:jc w:val="both"/>
        <w:rPr>
          <w:rFonts w:cs="Times New Roman"/>
        </w:rPr>
      </w:pPr>
      <w:r>
        <w:rPr>
          <w:rFonts w:cs="Times New Roman"/>
        </w:rPr>
        <w:t>This innovation works by people adding in information they have found about the universe of The Witcher. This innovation relies on people to input information, it is then moderated, and finally it is organized in categories that are easy to find. This innovation makes it a lot easier to clarify topics about the universe of The Witcher. However, it may include information that spoils the story of the universe of The Witcher. Back then, people would have to read the books and interpret each topic by themselves, and now they can easily find the opinions and interpretations of others.</w:t>
      </w:r>
    </w:p>
    <w:p w14:paraId="4611C5C8" w14:textId="77777777" w:rsidR="00F55F7E" w:rsidRPr="004E1E78" w:rsidRDefault="00F55F7E" w:rsidP="006B464F">
      <w:pPr>
        <w:jc w:val="both"/>
        <w:rPr>
          <w:rFonts w:cs="Times New Roman"/>
        </w:rPr>
      </w:pPr>
    </w:p>
    <w:sectPr w:rsidR="00F55F7E" w:rsidRPr="004E1E78" w:rsidSect="004E1E78">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8FD6C" w14:textId="77777777" w:rsidR="00CE1606" w:rsidRDefault="00CE1606" w:rsidP="004E1E78">
      <w:pPr>
        <w:spacing w:after="0" w:line="240" w:lineRule="auto"/>
      </w:pPr>
      <w:r>
        <w:separator/>
      </w:r>
    </w:p>
  </w:endnote>
  <w:endnote w:type="continuationSeparator" w:id="0">
    <w:p w14:paraId="7F771806" w14:textId="77777777" w:rsidR="00CE1606" w:rsidRDefault="00CE1606"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0A5A1FF"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2D517FB9"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B40A" w14:textId="77777777" w:rsidR="00CE1606" w:rsidRDefault="00CE1606" w:rsidP="004E1E78">
      <w:pPr>
        <w:spacing w:after="0" w:line="240" w:lineRule="auto"/>
      </w:pPr>
      <w:r>
        <w:separator/>
      </w:r>
    </w:p>
  </w:footnote>
  <w:footnote w:type="continuationSeparator" w:id="0">
    <w:p w14:paraId="00CD6CEE" w14:textId="77777777" w:rsidR="00CE1606" w:rsidRDefault="00CE1606"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E0137"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D34D2" w14:textId="77777777" w:rsidR="004E1E78" w:rsidRPr="004E1E78" w:rsidRDefault="004E1E78" w:rsidP="004E1E78">
    <w:pPr>
      <w:pStyle w:val="Header"/>
      <w:rPr>
        <w:rFonts w:cs="Times New Roman"/>
      </w:rPr>
    </w:pPr>
    <w:r w:rsidRPr="004E1E78">
      <w:rPr>
        <w:rFonts w:cs="Times New Roman"/>
      </w:rPr>
      <w:t>Rafael Almeida</w:t>
    </w:r>
  </w:p>
  <w:p w14:paraId="0B202952" w14:textId="03118BE1" w:rsidR="004E1E78" w:rsidRPr="004E1E78" w:rsidRDefault="004A228B" w:rsidP="004E1E78">
    <w:pPr>
      <w:pStyle w:val="Header"/>
      <w:rPr>
        <w:rFonts w:cs="Times New Roman"/>
      </w:rPr>
    </w:pPr>
    <w:r>
      <w:rPr>
        <w:rFonts w:cs="Times New Roman"/>
      </w:rPr>
      <w:t>Mrs. Patil</w:t>
    </w:r>
  </w:p>
  <w:p w14:paraId="6BDDD7C6" w14:textId="4FC4CC3D" w:rsidR="004E1E78" w:rsidRPr="004E1E78" w:rsidRDefault="004A228B" w:rsidP="004E1E78">
    <w:pPr>
      <w:pStyle w:val="Header"/>
      <w:spacing w:after="240"/>
      <w:rPr>
        <w:rFonts w:cs="Times New Roman"/>
      </w:rPr>
    </w:pPr>
    <w:r>
      <w:rPr>
        <w:rFonts w:cs="Times New Roman"/>
      </w:rPr>
      <w:t>02/14/21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8B"/>
    <w:rsid w:val="00031EF8"/>
    <w:rsid w:val="002F12D5"/>
    <w:rsid w:val="00367883"/>
    <w:rsid w:val="004A05DF"/>
    <w:rsid w:val="004A228B"/>
    <w:rsid w:val="004E1E78"/>
    <w:rsid w:val="004F45A2"/>
    <w:rsid w:val="0050614D"/>
    <w:rsid w:val="005543E8"/>
    <w:rsid w:val="005B7B79"/>
    <w:rsid w:val="00667F33"/>
    <w:rsid w:val="006B464F"/>
    <w:rsid w:val="008013F1"/>
    <w:rsid w:val="00AF38D5"/>
    <w:rsid w:val="00CE1606"/>
    <w:rsid w:val="00CE7537"/>
    <w:rsid w:val="00E1191E"/>
    <w:rsid w:val="00EA06D6"/>
    <w:rsid w:val="00EE6EBB"/>
    <w:rsid w:val="00F5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1F9FF"/>
  <w15:chartTrackingRefBased/>
  <w15:docId w15:val="{188FC610-1E83-4BB9-BC7F-DD78806C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Hyperlink">
    <w:name w:val="Hyperlink"/>
    <w:basedOn w:val="DefaultParagraphFont"/>
    <w:uiPriority w:val="99"/>
    <w:unhideWhenUsed/>
    <w:rsid w:val="00F55F7E"/>
    <w:rPr>
      <w:color w:val="0563C1" w:themeColor="hyperlink"/>
      <w:u w:val="single"/>
    </w:rPr>
  </w:style>
  <w:style w:type="character" w:styleId="UnresolvedMention">
    <w:name w:val="Unresolved Mention"/>
    <w:basedOn w:val="DefaultParagraphFont"/>
    <w:uiPriority w:val="99"/>
    <w:semiHidden/>
    <w:unhideWhenUsed/>
    <w:rsid w:val="00F55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cher.fandom.com/wiki/Witcher_Wik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4</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2</cp:revision>
  <dcterms:created xsi:type="dcterms:W3CDTF">2021-02-15T01:03:00Z</dcterms:created>
  <dcterms:modified xsi:type="dcterms:W3CDTF">2021-02-15T01:07:00Z</dcterms:modified>
</cp:coreProperties>
</file>