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E6498" w14:textId="3C016D0B" w:rsidR="004A05DF" w:rsidRDefault="00154AE8" w:rsidP="00AF49A9">
      <w:pPr>
        <w:pStyle w:val="Heading1"/>
        <w:spacing w:after="240"/>
      </w:pPr>
      <w:r>
        <w:t>Task 1</w:t>
      </w:r>
    </w:p>
    <w:p w14:paraId="1DC11A09" w14:textId="3870A008" w:rsidR="00154AE8" w:rsidRDefault="00154AE8" w:rsidP="00AF49A9">
      <w:pPr>
        <w:spacing w:after="240"/>
        <w:jc w:val="both"/>
        <w:rPr>
          <w:rFonts w:cs="Times New Roman"/>
        </w:rPr>
      </w:pPr>
      <w:r w:rsidRPr="00625D3E">
        <w:rPr>
          <w:rFonts w:cs="Times New Roman"/>
          <w:b/>
          <w:bCs/>
        </w:rPr>
        <w:t>My IP:</w:t>
      </w:r>
      <w:r>
        <w:rPr>
          <w:rFonts w:cs="Times New Roman"/>
        </w:rPr>
        <w:t xml:space="preserve"> </w:t>
      </w:r>
      <w:r w:rsidRPr="00154AE8">
        <w:rPr>
          <w:rFonts w:cs="Times New Roman"/>
        </w:rPr>
        <w:t>148.75.47.20</w:t>
      </w:r>
    </w:p>
    <w:p w14:paraId="53B81FB5" w14:textId="759C96E9" w:rsidR="00154AE8" w:rsidRDefault="00154AE8" w:rsidP="00AF49A9">
      <w:pPr>
        <w:spacing w:after="240"/>
        <w:jc w:val="both"/>
        <w:rPr>
          <w:rFonts w:cs="Times New Roman"/>
        </w:rPr>
      </w:pPr>
      <w:r w:rsidRPr="00625D3E">
        <w:rPr>
          <w:rFonts w:cs="Times New Roman"/>
          <w:b/>
          <w:bCs/>
        </w:rPr>
        <w:t>My IP in binary:</w:t>
      </w:r>
      <w:r>
        <w:rPr>
          <w:rFonts w:cs="Times New Roman"/>
        </w:rPr>
        <w:t xml:space="preserve"> 10010100 01001011 00101111 00010100</w:t>
      </w:r>
    </w:p>
    <w:p w14:paraId="13566029" w14:textId="6E9BD183" w:rsidR="00154AE8" w:rsidRDefault="00154AE8" w:rsidP="00AF49A9">
      <w:pPr>
        <w:pStyle w:val="Heading1"/>
        <w:spacing w:after="240"/>
      </w:pPr>
      <w:r>
        <w:t>Task 2</w:t>
      </w:r>
    </w:p>
    <w:p w14:paraId="63AF582A" w14:textId="2C155800" w:rsidR="00154AE8" w:rsidRPr="00154AE8" w:rsidRDefault="00154AE8" w:rsidP="00AF49A9">
      <w:pPr>
        <w:spacing w:after="240"/>
        <w:jc w:val="both"/>
        <w:rPr>
          <w:rFonts w:cs="Times New Roman"/>
        </w:rPr>
      </w:pPr>
      <w:r w:rsidRPr="00625D3E">
        <w:rPr>
          <w:rFonts w:cs="Times New Roman"/>
          <w:b/>
          <w:bCs/>
        </w:rPr>
        <w:t>Facebook:</w:t>
      </w:r>
      <w:r w:rsidRPr="00154AE8">
        <w:rPr>
          <w:rFonts w:cs="Times New Roman"/>
        </w:rPr>
        <w:t xml:space="preserve"> 00011111 00001101 01011010 00100100</w:t>
      </w:r>
    </w:p>
    <w:p w14:paraId="6AC17158" w14:textId="49DDCFF7" w:rsidR="00154AE8" w:rsidRDefault="00154AE8" w:rsidP="00AF49A9">
      <w:pPr>
        <w:spacing w:after="240"/>
        <w:jc w:val="both"/>
        <w:rPr>
          <w:rFonts w:cs="Times New Roman"/>
        </w:rPr>
      </w:pPr>
      <w:r w:rsidRPr="00625D3E">
        <w:rPr>
          <w:rFonts w:cs="Times New Roman"/>
          <w:b/>
          <w:bCs/>
        </w:rPr>
        <w:t>Google:</w:t>
      </w:r>
      <w:r w:rsidRPr="00154AE8">
        <w:rPr>
          <w:rFonts w:cs="Times New Roman"/>
        </w:rPr>
        <w:t xml:space="preserve"> 11011000 00111010 11010101 01100100</w:t>
      </w:r>
    </w:p>
    <w:p w14:paraId="5D801A02" w14:textId="19B829C3" w:rsidR="00154AE8" w:rsidRDefault="00154AE8" w:rsidP="00AF49A9">
      <w:pPr>
        <w:pStyle w:val="Heading1"/>
        <w:spacing w:after="240"/>
      </w:pPr>
      <w:r>
        <w:t>Task 3</w:t>
      </w:r>
    </w:p>
    <w:p w14:paraId="4926CBB2" w14:textId="113D0327" w:rsidR="00154AE8" w:rsidRDefault="00154AE8" w:rsidP="00625D3E">
      <w:pPr>
        <w:pStyle w:val="Heading2"/>
      </w:pPr>
      <w:r>
        <w:t>Facebook</w:t>
      </w:r>
    </w:p>
    <w:p w14:paraId="6CAEA377" w14:textId="5AB8F02C" w:rsidR="00154AE8" w:rsidRDefault="00154AE8" w:rsidP="00AF49A9">
      <w:pPr>
        <w:spacing w:after="240"/>
      </w:pPr>
      <w:r w:rsidRPr="00625D3E">
        <w:rPr>
          <w:b/>
          <w:bCs/>
        </w:rPr>
        <w:t>Lengthened:</w:t>
      </w:r>
      <w:r>
        <w:t xml:space="preserve"> </w:t>
      </w:r>
      <w:r w:rsidRPr="00154AE8">
        <w:t>2a</w:t>
      </w:r>
      <w:proofErr w:type="gramStart"/>
      <w:r w:rsidRPr="00154AE8">
        <w:t>03:2880:f</w:t>
      </w:r>
      <w:proofErr w:type="gramEnd"/>
      <w:r w:rsidRPr="00154AE8">
        <w:t>127:0083:face:b00c:0000:25de</w:t>
      </w:r>
    </w:p>
    <w:p w14:paraId="760D388A" w14:textId="26F45E28" w:rsidR="00154AE8" w:rsidRDefault="00154AE8" w:rsidP="00AF49A9">
      <w:pPr>
        <w:spacing w:after="240"/>
      </w:pPr>
      <w:r w:rsidRPr="00625D3E">
        <w:rPr>
          <w:b/>
          <w:bCs/>
        </w:rPr>
        <w:t>Binary:</w:t>
      </w:r>
      <w:r w:rsidRPr="00154AE8">
        <w:t xml:space="preserve"> 0010101000000011 0010100010000000 1111000100100111 0000000010000011 1111101011001110 1011000000001100 0000000000000000 0010010111011110</w:t>
      </w:r>
    </w:p>
    <w:p w14:paraId="07CCF828" w14:textId="50AB4B95" w:rsidR="00154AE8" w:rsidRDefault="00154AE8" w:rsidP="00625D3E">
      <w:pPr>
        <w:pStyle w:val="Heading2"/>
      </w:pPr>
      <w:r>
        <w:t>Google</w:t>
      </w:r>
    </w:p>
    <w:p w14:paraId="1A08AD60" w14:textId="66B80A9B" w:rsidR="00154AE8" w:rsidRDefault="00154AE8" w:rsidP="00AF49A9">
      <w:pPr>
        <w:spacing w:after="240"/>
      </w:pPr>
      <w:r w:rsidRPr="00625D3E">
        <w:rPr>
          <w:b/>
          <w:bCs/>
        </w:rPr>
        <w:t>Lengthened:</w:t>
      </w:r>
      <w:r>
        <w:t xml:space="preserve"> </w:t>
      </w:r>
      <w:proofErr w:type="gramStart"/>
      <w:r>
        <w:t>2607:f</w:t>
      </w:r>
      <w:proofErr w:type="gramEnd"/>
      <w:r>
        <w:t>8b0:4006:0800:0000:0000:0000:2004</w:t>
      </w:r>
    </w:p>
    <w:p w14:paraId="567F6506" w14:textId="59EFFC89" w:rsidR="00154AE8" w:rsidRPr="00154AE8" w:rsidRDefault="00154AE8" w:rsidP="00AF49A9">
      <w:pPr>
        <w:spacing w:after="240"/>
      </w:pPr>
      <w:r w:rsidRPr="00625D3E">
        <w:rPr>
          <w:b/>
          <w:bCs/>
        </w:rPr>
        <w:t>Binary:</w:t>
      </w:r>
      <w:r>
        <w:t xml:space="preserve"> 0010011000000111 1111100010110000 0100000000000110 0000100000000000 0000000000000000 0000000000000000 0000000000000000 0010000000000100</w:t>
      </w:r>
    </w:p>
    <w:sectPr w:rsidR="00154AE8" w:rsidRPr="00154AE8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11AA4" w14:textId="77777777" w:rsidR="00491882" w:rsidRDefault="00491882" w:rsidP="004E1E78">
      <w:pPr>
        <w:spacing w:after="0" w:line="240" w:lineRule="auto"/>
      </w:pPr>
      <w:r>
        <w:separator/>
      </w:r>
    </w:p>
  </w:endnote>
  <w:endnote w:type="continuationSeparator" w:id="0">
    <w:p w14:paraId="5F99D048" w14:textId="77777777" w:rsidR="00491882" w:rsidRDefault="00491882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D9CFAB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17F1233C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95B22" w14:textId="77777777" w:rsidR="00491882" w:rsidRDefault="00491882" w:rsidP="004E1E78">
      <w:pPr>
        <w:spacing w:after="0" w:line="240" w:lineRule="auto"/>
      </w:pPr>
      <w:r>
        <w:separator/>
      </w:r>
    </w:p>
  </w:footnote>
  <w:footnote w:type="continuationSeparator" w:id="0">
    <w:p w14:paraId="31073CF6" w14:textId="77777777" w:rsidR="00491882" w:rsidRDefault="00491882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EB8AC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AB80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1A8E2578" w14:textId="651C7BBB" w:rsidR="004E1E78" w:rsidRPr="004E1E78" w:rsidRDefault="00154AE8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5A402982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154AE8">
      <w:rPr>
        <w:rFonts w:cs="Times New Roman"/>
        <w:noProof/>
      </w:rPr>
      <w:t>3/1/21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E8"/>
    <w:rsid w:val="00031EF8"/>
    <w:rsid w:val="00154AE8"/>
    <w:rsid w:val="00295E66"/>
    <w:rsid w:val="002C2859"/>
    <w:rsid w:val="002F12D5"/>
    <w:rsid w:val="00367883"/>
    <w:rsid w:val="00491882"/>
    <w:rsid w:val="004A05DF"/>
    <w:rsid w:val="004E1E78"/>
    <w:rsid w:val="004F45A2"/>
    <w:rsid w:val="0050614D"/>
    <w:rsid w:val="005135A2"/>
    <w:rsid w:val="005543E8"/>
    <w:rsid w:val="005B7B79"/>
    <w:rsid w:val="00625D3E"/>
    <w:rsid w:val="00667F33"/>
    <w:rsid w:val="006B464F"/>
    <w:rsid w:val="008013F1"/>
    <w:rsid w:val="00AF38D5"/>
    <w:rsid w:val="00AF49A9"/>
    <w:rsid w:val="00CE7537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55D77"/>
  <w15:chartTrackingRefBased/>
  <w15:docId w15:val="{D4314338-5821-4A14-BB98-BF27EF45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3</cp:revision>
  <dcterms:created xsi:type="dcterms:W3CDTF">2021-03-02T00:52:00Z</dcterms:created>
  <dcterms:modified xsi:type="dcterms:W3CDTF">2021-03-02T00:57:00Z</dcterms:modified>
</cp:coreProperties>
</file>