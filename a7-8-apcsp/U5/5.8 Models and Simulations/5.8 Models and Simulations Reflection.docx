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8140" w14:textId="7B2B2592" w:rsidR="004A05DF" w:rsidRDefault="003A1B43" w:rsidP="003A1B4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Computation Model</w:t>
      </w:r>
    </w:p>
    <w:p w14:paraId="414D39AA" w14:textId="0D935E3D" w:rsidR="003A1B43" w:rsidRPr="003A1B43" w:rsidRDefault="003A1B43" w:rsidP="003A1B43">
      <w:pPr>
        <w:ind w:left="1080"/>
        <w:jc w:val="both"/>
        <w:rPr>
          <w:rFonts w:cs="Times New Roman"/>
        </w:rPr>
      </w:pPr>
      <w:r>
        <w:rPr>
          <w:rFonts w:cs="Times New Roman"/>
        </w:rPr>
        <w:t>Is a digital representation of a real world object.</w:t>
      </w:r>
    </w:p>
    <w:p w14:paraId="5E508F5D" w14:textId="0CB28B3C" w:rsidR="003A1B43" w:rsidRDefault="003A1B43" w:rsidP="003A1B4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Simulation</w:t>
      </w:r>
    </w:p>
    <w:p w14:paraId="38942BB4" w14:textId="05D8777B" w:rsidR="003A1B43" w:rsidRPr="003A1B43" w:rsidRDefault="00D968A0" w:rsidP="003A1B43">
      <w:pPr>
        <w:ind w:left="1080"/>
        <w:jc w:val="both"/>
        <w:rPr>
          <w:rFonts w:cs="Times New Roman"/>
        </w:rPr>
      </w:pPr>
      <w:r>
        <w:rPr>
          <w:rFonts w:cs="Times New Roman"/>
        </w:rPr>
        <w:t>Are an abstraction of certain objects or phenomena in a digital environment. The uses can vary, but simulations are always used to create inferences about things that are impractical in the real world.</w:t>
      </w:r>
    </w:p>
    <w:p w14:paraId="0A9A6C5D" w14:textId="5C6C5BCF" w:rsidR="003A1B43" w:rsidRDefault="003A1B43" w:rsidP="003A1B4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Hypothesis</w:t>
      </w:r>
    </w:p>
    <w:p w14:paraId="440B01E5" w14:textId="11F6C375" w:rsidR="00D968A0" w:rsidRPr="00D968A0" w:rsidRDefault="00D968A0" w:rsidP="00D968A0">
      <w:pPr>
        <w:ind w:left="1080"/>
        <w:jc w:val="both"/>
        <w:rPr>
          <w:rFonts w:cs="Times New Roman"/>
        </w:rPr>
      </w:pPr>
      <w:r>
        <w:rPr>
          <w:rFonts w:cs="Times New Roman"/>
        </w:rPr>
        <w:t>Are questions about an object or phenomena that require and can be proven by experimenting. A simulation would be used to check if a hypothesis is true.</w:t>
      </w:r>
    </w:p>
    <w:sectPr w:rsidR="00D968A0" w:rsidRPr="00D968A0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8A13C" w14:textId="77777777" w:rsidR="00FD769F" w:rsidRDefault="00FD769F" w:rsidP="004E1E78">
      <w:pPr>
        <w:spacing w:after="0" w:line="240" w:lineRule="auto"/>
      </w:pPr>
      <w:r>
        <w:separator/>
      </w:r>
    </w:p>
  </w:endnote>
  <w:endnote w:type="continuationSeparator" w:id="0">
    <w:p w14:paraId="338E9666" w14:textId="77777777" w:rsidR="00FD769F" w:rsidRDefault="00FD769F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B0A130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1B621D3F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8129D" w14:textId="77777777" w:rsidR="00FD769F" w:rsidRDefault="00FD769F" w:rsidP="004E1E78">
      <w:pPr>
        <w:spacing w:after="0" w:line="240" w:lineRule="auto"/>
      </w:pPr>
      <w:r>
        <w:separator/>
      </w:r>
    </w:p>
  </w:footnote>
  <w:footnote w:type="continuationSeparator" w:id="0">
    <w:p w14:paraId="32D72CF4" w14:textId="77777777" w:rsidR="00FD769F" w:rsidRDefault="00FD769F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10897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B4D5F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61441711" w14:textId="26833DBD" w:rsidR="004E1E78" w:rsidRPr="004E1E78" w:rsidRDefault="00FE3BB3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0C35D40D" w14:textId="2ABE7107" w:rsidR="004E1E78" w:rsidRPr="004E1E78" w:rsidRDefault="00FE3BB3" w:rsidP="004E1E78">
    <w:pPr>
      <w:pStyle w:val="Header"/>
      <w:spacing w:after="240"/>
      <w:rPr>
        <w:rFonts w:cs="Times New Roman"/>
      </w:rPr>
    </w:pPr>
    <w:r>
      <w:rPr>
        <w:rFonts w:cs="Times New Roman"/>
      </w:rPr>
      <w:t>02/05/21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43710"/>
    <w:multiLevelType w:val="hybridMultilevel"/>
    <w:tmpl w:val="BE64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B3"/>
    <w:rsid w:val="00031EF8"/>
    <w:rsid w:val="002F12D5"/>
    <w:rsid w:val="00367883"/>
    <w:rsid w:val="003A1B43"/>
    <w:rsid w:val="004A05DF"/>
    <w:rsid w:val="004E1E78"/>
    <w:rsid w:val="004F45A2"/>
    <w:rsid w:val="0050614D"/>
    <w:rsid w:val="005543E8"/>
    <w:rsid w:val="005B7B79"/>
    <w:rsid w:val="00667F33"/>
    <w:rsid w:val="006B464F"/>
    <w:rsid w:val="008013F1"/>
    <w:rsid w:val="00AF38D5"/>
    <w:rsid w:val="00CE7537"/>
    <w:rsid w:val="00D968A0"/>
    <w:rsid w:val="00E1191E"/>
    <w:rsid w:val="00EA06D6"/>
    <w:rsid w:val="00EE6EBB"/>
    <w:rsid w:val="00FD769F"/>
    <w:rsid w:val="00FE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0C8DF"/>
  <w15:chartTrackingRefBased/>
  <w15:docId w15:val="{C1E0DB91-245C-4627-B1FB-4B87406F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3</cp:revision>
  <dcterms:created xsi:type="dcterms:W3CDTF">2021-02-05T05:59:00Z</dcterms:created>
  <dcterms:modified xsi:type="dcterms:W3CDTF">2021-02-05T06:04:00Z</dcterms:modified>
</cp:coreProperties>
</file>