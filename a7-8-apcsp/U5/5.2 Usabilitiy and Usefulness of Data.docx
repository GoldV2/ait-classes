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6C40" w14:textId="7D7EA17C" w:rsidR="004A05DF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Define usable in your own words.</w:t>
      </w:r>
    </w:p>
    <w:p w14:paraId="7E0619F7" w14:textId="0038879B" w:rsidR="00EB73AB" w:rsidRPr="00EB73AB" w:rsidRDefault="00EB73AB" w:rsidP="00EB73AB">
      <w:pPr>
        <w:ind w:left="1080"/>
        <w:jc w:val="both"/>
        <w:rPr>
          <w:rFonts w:cs="Times New Roman"/>
        </w:rPr>
      </w:pPr>
      <w:r>
        <w:rPr>
          <w:rFonts w:cs="Times New Roman"/>
        </w:rPr>
        <w:t>Usability means how accurate the data is</w:t>
      </w:r>
      <w:r w:rsidR="007E441A">
        <w:rPr>
          <w:rFonts w:cs="Times New Roman"/>
        </w:rPr>
        <w:t xml:space="preserve"> and how easy it is to organize it</w:t>
      </w:r>
      <w:r>
        <w:rPr>
          <w:rFonts w:cs="Times New Roman"/>
        </w:rPr>
        <w:t>. The more correct and accurate readings in a data the more usable, the less accurate and more incorrect readings a data set contains the less usable it is.</w:t>
      </w:r>
    </w:p>
    <w:p w14:paraId="2686C287" w14:textId="2E72AC99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Define useful in your own words.</w:t>
      </w:r>
    </w:p>
    <w:p w14:paraId="00544227" w14:textId="7CA79830" w:rsidR="00EB73AB" w:rsidRPr="00EB73AB" w:rsidRDefault="00EB73AB" w:rsidP="00EB73AB">
      <w:pPr>
        <w:ind w:left="1080"/>
        <w:jc w:val="both"/>
        <w:rPr>
          <w:rFonts w:cs="Times New Roman"/>
        </w:rPr>
      </w:pPr>
      <w:r>
        <w:rPr>
          <w:rFonts w:cs="Times New Roman"/>
        </w:rPr>
        <w:t>The usefulness of a data set is very relative to one’s own interests. However, a data set must be usable to be useful. It will only be useful if it potentially contains information that will answer a question one has.</w:t>
      </w:r>
    </w:p>
    <w:p w14:paraId="0FE8BFB4" w14:textId="6AF8232B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usable would the receipts from every McDonald’s transaction in a day be?</w:t>
      </w:r>
    </w:p>
    <w:p w14:paraId="1851A668" w14:textId="24B41B58" w:rsidR="00EB73AB" w:rsidRP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  <w:b/>
          <w:bCs/>
        </w:rPr>
      </w:pPr>
      <w:r w:rsidRPr="00EB73AB">
        <w:rPr>
          <w:rFonts w:cs="Times New Roman"/>
          <w:b/>
          <w:bCs/>
        </w:rPr>
        <w:t>Extremely usable</w:t>
      </w:r>
    </w:p>
    <w:p w14:paraId="2C89C720" w14:textId="3D3049FD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Somewhat usable</w:t>
      </w:r>
    </w:p>
    <w:p w14:paraId="00934CA6" w14:textId="082E3CD3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Not usable at all</w:t>
      </w:r>
    </w:p>
    <w:p w14:paraId="70E02B8A" w14:textId="40A9A9B6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usable would your family’s medical records be?</w:t>
      </w:r>
    </w:p>
    <w:p w14:paraId="65E5BD43" w14:textId="6524A956" w:rsidR="00EB73AB" w:rsidRP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  <w:b/>
          <w:bCs/>
        </w:rPr>
      </w:pPr>
      <w:r w:rsidRPr="00EB73AB">
        <w:rPr>
          <w:rFonts w:cs="Times New Roman"/>
          <w:b/>
          <w:bCs/>
        </w:rPr>
        <w:t>Extremely usable</w:t>
      </w:r>
    </w:p>
    <w:p w14:paraId="4A81466C" w14:textId="598476CA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Somewhat usable</w:t>
      </w:r>
    </w:p>
    <w:p w14:paraId="49CDF820" w14:textId="054F504C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Not usable at all</w:t>
      </w:r>
    </w:p>
    <w:p w14:paraId="4EC819F9" w14:textId="0BF0E4BF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useful would 30 random social security numbers be?</w:t>
      </w:r>
    </w:p>
    <w:p w14:paraId="33843912" w14:textId="0B0BE02C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Extremely useful</w:t>
      </w:r>
    </w:p>
    <w:p w14:paraId="52BB20B2" w14:textId="637DB06A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Somewhat useful</w:t>
      </w:r>
    </w:p>
    <w:p w14:paraId="67E5C7D8" w14:textId="0398BDEA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Not useful at all</w:t>
      </w:r>
    </w:p>
    <w:p w14:paraId="15BA7ECB" w14:textId="073A23E8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useful would every grade that you have ever received be?</w:t>
      </w:r>
    </w:p>
    <w:p w14:paraId="061DBF7C" w14:textId="2C6DE53C" w:rsidR="00EB73AB" w:rsidRP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  <w:b/>
          <w:bCs/>
        </w:rPr>
      </w:pPr>
      <w:r w:rsidRPr="00EB73AB">
        <w:rPr>
          <w:rFonts w:cs="Times New Roman"/>
          <w:b/>
          <w:bCs/>
        </w:rPr>
        <w:t>Extremely useful</w:t>
      </w:r>
    </w:p>
    <w:p w14:paraId="64A74118" w14:textId="27C80C9E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Somewhat useful</w:t>
      </w:r>
    </w:p>
    <w:p w14:paraId="4098C21F" w14:textId="01D126DA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Not useful at all</w:t>
      </w:r>
    </w:p>
    <w:p w14:paraId="4FCC3C7B" w14:textId="3C5ADC7A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useful would the results from hooking a robot up to a polygraph machine be?</w:t>
      </w:r>
    </w:p>
    <w:p w14:paraId="1BDFB718" w14:textId="0EFFF65B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Extremely useful</w:t>
      </w:r>
    </w:p>
    <w:p w14:paraId="6504D99A" w14:textId="3482C4B1" w:rsid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Somewhat useful</w:t>
      </w:r>
    </w:p>
    <w:p w14:paraId="70DC8E85" w14:textId="77777777" w:rsidR="00EB73AB" w:rsidRPr="00EB73AB" w:rsidRDefault="00EB73AB" w:rsidP="00EB73AB">
      <w:pPr>
        <w:pStyle w:val="ListParagraph"/>
        <w:numPr>
          <w:ilvl w:val="1"/>
          <w:numId w:val="2"/>
        </w:numPr>
        <w:jc w:val="both"/>
        <w:rPr>
          <w:rFonts w:cs="Times New Roman"/>
          <w:b/>
          <w:bCs/>
        </w:rPr>
      </w:pPr>
      <w:r w:rsidRPr="00EB73AB">
        <w:rPr>
          <w:rFonts w:cs="Times New Roman"/>
          <w:b/>
          <w:bCs/>
        </w:rPr>
        <w:t>Not useful at all</w:t>
      </w:r>
    </w:p>
    <w:p w14:paraId="7ED07F48" w14:textId="18C8900F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EB73AB">
        <w:rPr>
          <w:rFonts w:cs="Times New Roman"/>
        </w:rPr>
        <w:t>Which of these data sets would be the most usable? Why?</w:t>
      </w:r>
    </w:p>
    <w:p w14:paraId="0A8925F6" w14:textId="29BB6471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 xml:space="preserve">the results from hooking a robot up to a polygraph </w:t>
      </w:r>
      <w:r w:rsidRPr="00EB73AB">
        <w:rPr>
          <w:rFonts w:cs="Times New Roman"/>
        </w:rPr>
        <w:t>machine.</w:t>
      </w:r>
    </w:p>
    <w:p w14:paraId="4A8200B8" w14:textId="6D356DA1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 xml:space="preserve">every grade that </w:t>
      </w:r>
      <w:r w:rsidRPr="00EB73AB">
        <w:rPr>
          <w:rFonts w:cs="Times New Roman"/>
        </w:rPr>
        <w:t>you have</w:t>
      </w:r>
      <w:r w:rsidRPr="00EB73AB">
        <w:rPr>
          <w:rFonts w:cs="Times New Roman"/>
        </w:rPr>
        <w:t xml:space="preserve"> ever </w:t>
      </w:r>
      <w:r w:rsidRPr="00EB73AB">
        <w:rPr>
          <w:rFonts w:cs="Times New Roman"/>
        </w:rPr>
        <w:t>received.</w:t>
      </w:r>
    </w:p>
    <w:p w14:paraId="78626F14" w14:textId="77777777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>30 random social security numbers</w:t>
      </w:r>
    </w:p>
    <w:p w14:paraId="734C431B" w14:textId="77777777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>your family's medical records</w:t>
      </w:r>
    </w:p>
    <w:p w14:paraId="614B3C08" w14:textId="37A71765" w:rsidR="00EB73AB" w:rsidRPr="007E441A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  <w:b/>
          <w:bCs/>
        </w:rPr>
      </w:pPr>
      <w:r w:rsidRPr="007E441A">
        <w:rPr>
          <w:rFonts w:cs="Times New Roman"/>
          <w:b/>
          <w:bCs/>
        </w:rPr>
        <w:t>receipts from every McDonald's transaction in a day</w:t>
      </w:r>
    </w:p>
    <w:p w14:paraId="56EF8CB6" w14:textId="20395223" w:rsidR="00EB73AB" w:rsidRDefault="00EB73AB" w:rsidP="00EB73A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Which of these data sets would be the most useful? Why?</w:t>
      </w:r>
    </w:p>
    <w:p w14:paraId="685DB641" w14:textId="292C5C4C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 xml:space="preserve">the results from hooking a robot up to a polygraph </w:t>
      </w:r>
      <w:r w:rsidRPr="00EB73AB">
        <w:rPr>
          <w:rFonts w:cs="Times New Roman"/>
        </w:rPr>
        <w:t>machine.</w:t>
      </w:r>
    </w:p>
    <w:p w14:paraId="6E25CF13" w14:textId="59DFE5C5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 xml:space="preserve">every grade that </w:t>
      </w:r>
      <w:r w:rsidRPr="00EB73AB">
        <w:rPr>
          <w:rFonts w:cs="Times New Roman"/>
        </w:rPr>
        <w:t>you have</w:t>
      </w:r>
      <w:r w:rsidRPr="00EB73AB">
        <w:rPr>
          <w:rFonts w:cs="Times New Roman"/>
        </w:rPr>
        <w:t xml:space="preserve"> ever </w:t>
      </w:r>
      <w:r w:rsidRPr="00EB73AB">
        <w:rPr>
          <w:rFonts w:cs="Times New Roman"/>
        </w:rPr>
        <w:t>received.</w:t>
      </w:r>
    </w:p>
    <w:p w14:paraId="3B860895" w14:textId="77777777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>30 random social security numbers</w:t>
      </w:r>
    </w:p>
    <w:p w14:paraId="20041F90" w14:textId="77777777" w:rsidR="00EB73AB" w:rsidRPr="007E441A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  <w:b/>
          <w:bCs/>
        </w:rPr>
      </w:pPr>
      <w:r w:rsidRPr="007E441A">
        <w:rPr>
          <w:rFonts w:cs="Times New Roman"/>
          <w:b/>
          <w:bCs/>
        </w:rPr>
        <w:t>your family's medical records</w:t>
      </w:r>
    </w:p>
    <w:p w14:paraId="5210D764" w14:textId="70C963A0" w:rsidR="00EB73AB" w:rsidRPr="00EB73AB" w:rsidRDefault="00EB73AB" w:rsidP="00EB73AB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EB73AB">
        <w:rPr>
          <w:rFonts w:cs="Times New Roman"/>
        </w:rPr>
        <w:t>receipts from every McDonald's transaction in a day</w:t>
      </w:r>
    </w:p>
    <w:sectPr w:rsidR="00EB73AB" w:rsidRPr="00EB73AB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3E48A" w14:textId="77777777" w:rsidR="000D3ABF" w:rsidRDefault="000D3ABF" w:rsidP="004E1E78">
      <w:pPr>
        <w:spacing w:after="0" w:line="240" w:lineRule="auto"/>
      </w:pPr>
      <w:r>
        <w:separator/>
      </w:r>
    </w:p>
  </w:endnote>
  <w:endnote w:type="continuationSeparator" w:id="0">
    <w:p w14:paraId="7BBE7FD0" w14:textId="77777777" w:rsidR="000D3ABF" w:rsidRDefault="000D3ABF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15FFE0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15AAD3C6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5E89" w14:textId="77777777" w:rsidR="000D3ABF" w:rsidRDefault="000D3ABF" w:rsidP="004E1E78">
      <w:pPr>
        <w:spacing w:after="0" w:line="240" w:lineRule="auto"/>
      </w:pPr>
      <w:r>
        <w:separator/>
      </w:r>
    </w:p>
  </w:footnote>
  <w:footnote w:type="continuationSeparator" w:id="0">
    <w:p w14:paraId="7D057056" w14:textId="77777777" w:rsidR="000D3ABF" w:rsidRDefault="000D3ABF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1E50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2B8CC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3F68193D" w14:textId="67880588" w:rsidR="004E1E78" w:rsidRPr="004E1E78" w:rsidRDefault="00EB73AB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179D1CAB" w14:textId="1362FF6E" w:rsidR="004E1E78" w:rsidRPr="004E1E78" w:rsidRDefault="00EB73AB" w:rsidP="004E1E78">
    <w:pPr>
      <w:pStyle w:val="Header"/>
      <w:spacing w:after="240"/>
      <w:rPr>
        <w:rFonts w:cs="Times New Roman"/>
      </w:rPr>
    </w:pPr>
    <w:r>
      <w:rPr>
        <w:rFonts w:cs="Times New Roman"/>
      </w:rPr>
      <w:t>01/23/21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5290"/>
    <w:multiLevelType w:val="hybridMultilevel"/>
    <w:tmpl w:val="A392B1BA"/>
    <w:lvl w:ilvl="0" w:tplc="BD4EC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02D8"/>
    <w:multiLevelType w:val="hybridMultilevel"/>
    <w:tmpl w:val="2CAE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A1091"/>
    <w:multiLevelType w:val="hybridMultilevel"/>
    <w:tmpl w:val="F0DA7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38C0"/>
    <w:multiLevelType w:val="hybridMultilevel"/>
    <w:tmpl w:val="E3ACE320"/>
    <w:lvl w:ilvl="0" w:tplc="546C12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F2DFB"/>
    <w:multiLevelType w:val="hybridMultilevel"/>
    <w:tmpl w:val="36105212"/>
    <w:lvl w:ilvl="0" w:tplc="3D66C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AB"/>
    <w:rsid w:val="00031EF8"/>
    <w:rsid w:val="000D3ABF"/>
    <w:rsid w:val="002F12D5"/>
    <w:rsid w:val="00367883"/>
    <w:rsid w:val="004A05DF"/>
    <w:rsid w:val="004E1E78"/>
    <w:rsid w:val="004F45A2"/>
    <w:rsid w:val="0050614D"/>
    <w:rsid w:val="005543E8"/>
    <w:rsid w:val="005B7B79"/>
    <w:rsid w:val="00667F33"/>
    <w:rsid w:val="006B464F"/>
    <w:rsid w:val="007E441A"/>
    <w:rsid w:val="008013F1"/>
    <w:rsid w:val="00AF38D5"/>
    <w:rsid w:val="00CE7537"/>
    <w:rsid w:val="00E1191E"/>
    <w:rsid w:val="00EA06D6"/>
    <w:rsid w:val="00EB73AB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C574"/>
  <w15:chartTrackingRefBased/>
  <w15:docId w15:val="{B654AF10-BBE6-4F5C-9237-3FE8D1D8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18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1</cp:revision>
  <dcterms:created xsi:type="dcterms:W3CDTF">2021-01-23T18:40:00Z</dcterms:created>
  <dcterms:modified xsi:type="dcterms:W3CDTF">2021-01-23T18:58:00Z</dcterms:modified>
</cp:coreProperties>
</file>