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7882" w14:textId="37B5D224" w:rsidR="009F2928" w:rsidRDefault="009F2928" w:rsidP="009F292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 xml:space="preserve">What are the three parts for the create performance </w:t>
      </w:r>
      <w:r w:rsidRPr="009F2928">
        <w:rPr>
          <w:rFonts w:cs="Times New Roman"/>
        </w:rPr>
        <w:t>task?</w:t>
      </w:r>
    </w:p>
    <w:p w14:paraId="554B8326" w14:textId="40CE2AC4" w:rsidR="002E38AE" w:rsidRDefault="002E38AE" w:rsidP="002E38AE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Code</w:t>
      </w:r>
    </w:p>
    <w:p w14:paraId="404B8B4D" w14:textId="2F8140E1" w:rsidR="002E38AE" w:rsidRDefault="002E38AE" w:rsidP="002E38AE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Video</w:t>
      </w:r>
    </w:p>
    <w:p w14:paraId="0CA2B5B5" w14:textId="2724A546" w:rsidR="002E38AE" w:rsidRPr="009F2928" w:rsidRDefault="002E38AE" w:rsidP="002E38AE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Written response</w:t>
      </w:r>
    </w:p>
    <w:p w14:paraId="2140C0EF" w14:textId="27C3A312" w:rsidR="009F2928" w:rsidRPr="009F2928" w:rsidRDefault="009F2928" w:rsidP="009F292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 xml:space="preserve">Program </w:t>
      </w:r>
      <w:r w:rsidRPr="009F2928">
        <w:rPr>
          <w:rFonts w:cs="Times New Roman"/>
        </w:rPr>
        <w:t>code:</w:t>
      </w:r>
      <w:r w:rsidRPr="009F2928">
        <w:rPr>
          <w:rFonts w:cs="Times New Roman"/>
        </w:rPr>
        <w:t xml:space="preserve"> </w:t>
      </w:r>
    </w:p>
    <w:p w14:paraId="4C366305" w14:textId="0FA78D77" w:rsidR="009F2928" w:rsidRDefault="009F2928" w:rsidP="009F2928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 xml:space="preserve">Which format should </w:t>
      </w:r>
      <w:r>
        <w:rPr>
          <w:rFonts w:cs="Times New Roman"/>
        </w:rPr>
        <w:t xml:space="preserve">it </w:t>
      </w:r>
      <w:r w:rsidRPr="009F2928">
        <w:rPr>
          <w:rFonts w:cs="Times New Roman"/>
        </w:rPr>
        <w:t>be submitted?</w:t>
      </w:r>
    </w:p>
    <w:p w14:paraId="29EABCFD" w14:textId="5F022157" w:rsidR="00B4299C" w:rsidRPr="00B4299C" w:rsidRDefault="00B4299C" w:rsidP="00B4299C">
      <w:pPr>
        <w:ind w:left="1620"/>
        <w:jc w:val="both"/>
        <w:rPr>
          <w:rFonts w:cs="Times New Roman"/>
        </w:rPr>
      </w:pPr>
      <w:r>
        <w:rPr>
          <w:rFonts w:cs="Times New Roman"/>
        </w:rPr>
        <w:t>Any programming language of your choice</w:t>
      </w:r>
      <w:r w:rsidR="003D0931">
        <w:rPr>
          <w:rFonts w:cs="Times New Roman"/>
        </w:rPr>
        <w:t xml:space="preserve"> as a PDF</w:t>
      </w:r>
      <w:r w:rsidR="00071805">
        <w:rPr>
          <w:rFonts w:cs="Times New Roman"/>
        </w:rPr>
        <w:t>.</w:t>
      </w:r>
    </w:p>
    <w:p w14:paraId="5D819A9F" w14:textId="43E5445F" w:rsidR="009F2928" w:rsidRDefault="009F2928" w:rsidP="009F2928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>What must be included in your program?</w:t>
      </w:r>
    </w:p>
    <w:p w14:paraId="4D7CD776" w14:textId="66F6B12F" w:rsidR="002E38AE" w:rsidRDefault="002E38AE" w:rsidP="002E38AE">
      <w:pPr>
        <w:pStyle w:val="ListParagraph"/>
        <w:numPr>
          <w:ilvl w:val="2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 function</w:t>
      </w:r>
    </w:p>
    <w:p w14:paraId="20F85728" w14:textId="5FD83DAA" w:rsidR="002E38AE" w:rsidRDefault="002E38AE" w:rsidP="002E38AE">
      <w:pPr>
        <w:pStyle w:val="ListParagraph"/>
        <w:numPr>
          <w:ilvl w:val="2"/>
          <w:numId w:val="2"/>
        </w:numPr>
        <w:jc w:val="both"/>
        <w:rPr>
          <w:rFonts w:cs="Times New Roman"/>
        </w:rPr>
      </w:pPr>
      <w:r>
        <w:rPr>
          <w:rFonts w:cs="Times New Roman"/>
        </w:rPr>
        <w:t>Form of input</w:t>
      </w:r>
    </w:p>
    <w:p w14:paraId="05C28C30" w14:textId="1B99BFAF" w:rsidR="002E38AE" w:rsidRDefault="002E38AE" w:rsidP="002E38AE">
      <w:pPr>
        <w:pStyle w:val="ListParagraph"/>
        <w:numPr>
          <w:ilvl w:val="2"/>
          <w:numId w:val="2"/>
        </w:numPr>
        <w:jc w:val="both"/>
        <w:rPr>
          <w:rFonts w:cs="Times New Roman"/>
        </w:rPr>
      </w:pPr>
      <w:r>
        <w:rPr>
          <w:rFonts w:cs="Times New Roman"/>
        </w:rPr>
        <w:t>Form of output</w:t>
      </w:r>
    </w:p>
    <w:p w14:paraId="745B530B" w14:textId="3BD53972" w:rsidR="002E38AE" w:rsidRDefault="002E38AE" w:rsidP="002E38AE">
      <w:pPr>
        <w:pStyle w:val="ListParagraph"/>
        <w:numPr>
          <w:ilvl w:val="2"/>
          <w:numId w:val="2"/>
        </w:numPr>
        <w:jc w:val="both"/>
        <w:rPr>
          <w:rFonts w:cs="Times New Roman"/>
        </w:rPr>
      </w:pPr>
      <w:r>
        <w:rPr>
          <w:rFonts w:cs="Times New Roman"/>
        </w:rPr>
        <w:t>Comments to clarify the code</w:t>
      </w:r>
    </w:p>
    <w:p w14:paraId="7E09A4A0" w14:textId="739F5942" w:rsidR="002E38AE" w:rsidRDefault="002E38AE" w:rsidP="002E38AE">
      <w:pPr>
        <w:pStyle w:val="ListParagraph"/>
        <w:numPr>
          <w:ilvl w:val="2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 list</w:t>
      </w:r>
    </w:p>
    <w:p w14:paraId="43302672" w14:textId="5D069A1A" w:rsidR="002E38AE" w:rsidRPr="009F2928" w:rsidRDefault="002E38AE" w:rsidP="002E38AE">
      <w:pPr>
        <w:pStyle w:val="ListParagraph"/>
        <w:numPr>
          <w:ilvl w:val="2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 loop</w:t>
      </w:r>
    </w:p>
    <w:p w14:paraId="50159D81" w14:textId="6152D16D" w:rsidR="009F2928" w:rsidRDefault="009F2928" w:rsidP="009F292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 xml:space="preserve">How do </w:t>
      </w:r>
      <w:r w:rsidRPr="009F2928">
        <w:rPr>
          <w:rFonts w:cs="Times New Roman"/>
        </w:rPr>
        <w:t>you submit the video?</w:t>
      </w:r>
    </w:p>
    <w:p w14:paraId="413937B6" w14:textId="126D105D" w:rsidR="002E38AE" w:rsidRPr="00B4299C" w:rsidRDefault="002E38AE" w:rsidP="00B4299C">
      <w:pPr>
        <w:ind w:left="720"/>
        <w:jc w:val="both"/>
        <w:rPr>
          <w:rFonts w:cs="Times New Roman"/>
        </w:rPr>
      </w:pPr>
      <w:r w:rsidRPr="00B4299C">
        <w:rPr>
          <w:rFonts w:cs="Times New Roman"/>
        </w:rPr>
        <w:t>You must submit a video shorter than 1 min of size less than 30 mb on College Board.</w:t>
      </w:r>
    </w:p>
    <w:p w14:paraId="68482C3C" w14:textId="7D196CF7" w:rsidR="009F2928" w:rsidRDefault="009F2928" w:rsidP="009F292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>What should be demonstrated in your submission?</w:t>
      </w:r>
    </w:p>
    <w:p w14:paraId="53762DE0" w14:textId="0B9F33BA" w:rsidR="002E38AE" w:rsidRPr="00B4299C" w:rsidRDefault="002E38AE" w:rsidP="00B4299C">
      <w:pPr>
        <w:ind w:left="720"/>
        <w:jc w:val="both"/>
        <w:rPr>
          <w:rFonts w:cs="Times New Roman"/>
        </w:rPr>
      </w:pPr>
      <w:r w:rsidRPr="00B4299C">
        <w:rPr>
          <w:rFonts w:cs="Times New Roman"/>
        </w:rPr>
        <w:t>A continuous demonstration of how the program is used.</w:t>
      </w:r>
    </w:p>
    <w:p w14:paraId="33D5F9DA" w14:textId="77777777" w:rsidR="009F2928" w:rsidRPr="009F2928" w:rsidRDefault="009F2928" w:rsidP="009F292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9F2928">
        <w:rPr>
          <w:rFonts w:cs="Times New Roman"/>
        </w:rPr>
        <w:t>Written responses Questions:</w:t>
      </w:r>
    </w:p>
    <w:p w14:paraId="32DEE3EE" w14:textId="08179C43" w:rsidR="009F2928" w:rsidRDefault="009F2928" w:rsidP="009F2928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</w:t>
      </w:r>
      <w:r w:rsidRPr="009F2928">
        <w:rPr>
          <w:rFonts w:cs="Times New Roman"/>
        </w:rPr>
        <w:t xml:space="preserve">ow many </w:t>
      </w:r>
      <w:r w:rsidRPr="009F2928">
        <w:rPr>
          <w:rFonts w:cs="Times New Roman"/>
        </w:rPr>
        <w:t>words?</w:t>
      </w:r>
    </w:p>
    <w:p w14:paraId="0CD26D7E" w14:textId="4740532C" w:rsidR="009F2928" w:rsidRPr="009F2928" w:rsidRDefault="009F2928" w:rsidP="009F2928">
      <w:pPr>
        <w:ind w:left="1620"/>
        <w:jc w:val="both"/>
        <w:rPr>
          <w:rFonts w:cs="Times New Roman"/>
        </w:rPr>
      </w:pPr>
      <w:r>
        <w:rPr>
          <w:rFonts w:cs="Times New Roman"/>
        </w:rPr>
        <w:t>Soft limit of 750, hard limit of 850.</w:t>
      </w:r>
      <w:r w:rsidR="003D0931">
        <w:rPr>
          <w:rFonts w:cs="Times New Roman"/>
        </w:rPr>
        <w:t xml:space="preserve"> 200 words recommended.</w:t>
      </w:r>
    </w:p>
    <w:p w14:paraId="6FFF54DC" w14:textId="34B2398F" w:rsidR="004A05DF" w:rsidRDefault="009F2928" w:rsidP="009F2928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</w:t>
      </w:r>
      <w:r w:rsidRPr="009F2928">
        <w:rPr>
          <w:rFonts w:cs="Times New Roman"/>
        </w:rPr>
        <w:t xml:space="preserve">here are </w:t>
      </w:r>
      <w:r w:rsidR="00B4299C">
        <w:rPr>
          <w:rFonts w:cs="Times New Roman"/>
        </w:rPr>
        <w:t xml:space="preserve">the </w:t>
      </w:r>
      <w:r w:rsidRPr="009F2928">
        <w:rPr>
          <w:rFonts w:cs="Times New Roman"/>
        </w:rPr>
        <w:t xml:space="preserve">instructions for submitting your written </w:t>
      </w:r>
      <w:r w:rsidRPr="009F2928">
        <w:rPr>
          <w:rFonts w:cs="Times New Roman"/>
        </w:rPr>
        <w:t>responses?</w:t>
      </w:r>
    </w:p>
    <w:p w14:paraId="75E6DCD1" w14:textId="2FC1E33E" w:rsidR="00C45EA7" w:rsidRPr="00C45EA7" w:rsidRDefault="00C45EA7" w:rsidP="00C45EA7">
      <w:pPr>
        <w:ind w:left="1620"/>
        <w:jc w:val="both"/>
        <w:rPr>
          <w:rFonts w:cs="Times New Roman"/>
        </w:rPr>
      </w:pPr>
      <w:r>
        <w:rPr>
          <w:rFonts w:cs="Times New Roman"/>
        </w:rPr>
        <w:t>Link can be found on Edhesive and is included on College Board</w:t>
      </w:r>
    </w:p>
    <w:p w14:paraId="7ACF17A6" w14:textId="77777777" w:rsidR="00B4299C" w:rsidRPr="00B4299C" w:rsidRDefault="00B4299C" w:rsidP="00B4299C">
      <w:pPr>
        <w:ind w:left="1620"/>
        <w:jc w:val="both"/>
        <w:rPr>
          <w:rFonts w:cs="Times New Roman"/>
        </w:rPr>
      </w:pPr>
    </w:p>
    <w:sectPr w:rsidR="00B4299C" w:rsidRPr="00B4299C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45974" w14:textId="77777777" w:rsidR="00FB68F2" w:rsidRDefault="00FB68F2" w:rsidP="004E1E78">
      <w:pPr>
        <w:spacing w:after="0" w:line="240" w:lineRule="auto"/>
      </w:pPr>
      <w:r>
        <w:separator/>
      </w:r>
    </w:p>
  </w:endnote>
  <w:endnote w:type="continuationSeparator" w:id="0">
    <w:p w14:paraId="5ACAF0A1" w14:textId="77777777" w:rsidR="00FB68F2" w:rsidRDefault="00FB68F2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68DFDB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57B8F677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18938" w14:textId="77777777" w:rsidR="00FB68F2" w:rsidRDefault="00FB68F2" w:rsidP="004E1E78">
      <w:pPr>
        <w:spacing w:after="0" w:line="240" w:lineRule="auto"/>
      </w:pPr>
      <w:r>
        <w:separator/>
      </w:r>
    </w:p>
  </w:footnote>
  <w:footnote w:type="continuationSeparator" w:id="0">
    <w:p w14:paraId="42C59158" w14:textId="77777777" w:rsidR="00FB68F2" w:rsidRDefault="00FB68F2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B54A3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9C0E5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46A9FE23" w14:textId="74BA1525" w:rsidR="004E1E78" w:rsidRPr="004E1E78" w:rsidRDefault="009F2928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0287629B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9F2928">
      <w:rPr>
        <w:rFonts w:cs="Times New Roman"/>
        <w:noProof/>
      </w:rPr>
      <w:t>3/19/21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0BF"/>
    <w:multiLevelType w:val="multilevel"/>
    <w:tmpl w:val="E79C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28"/>
    <w:rsid w:val="00031EF8"/>
    <w:rsid w:val="00071805"/>
    <w:rsid w:val="00295E66"/>
    <w:rsid w:val="002C2859"/>
    <w:rsid w:val="002E38AE"/>
    <w:rsid w:val="002F12D5"/>
    <w:rsid w:val="00367883"/>
    <w:rsid w:val="003D0931"/>
    <w:rsid w:val="004A05DF"/>
    <w:rsid w:val="004E1E78"/>
    <w:rsid w:val="004F45A2"/>
    <w:rsid w:val="0050614D"/>
    <w:rsid w:val="005135A2"/>
    <w:rsid w:val="005543E8"/>
    <w:rsid w:val="005B7B79"/>
    <w:rsid w:val="00667F33"/>
    <w:rsid w:val="006B464F"/>
    <w:rsid w:val="008013F1"/>
    <w:rsid w:val="009F2928"/>
    <w:rsid w:val="00AF38D5"/>
    <w:rsid w:val="00B4299C"/>
    <w:rsid w:val="00C45EA7"/>
    <w:rsid w:val="00CE7537"/>
    <w:rsid w:val="00E1191E"/>
    <w:rsid w:val="00EA06D6"/>
    <w:rsid w:val="00EE6EBB"/>
    <w:rsid w:val="00F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95AC8"/>
  <w15:chartTrackingRefBased/>
  <w15:docId w15:val="{B5D7731D-4B08-4DC9-BD9B-BA0FD37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14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6</cp:revision>
  <dcterms:created xsi:type="dcterms:W3CDTF">2021-03-20T03:19:00Z</dcterms:created>
  <dcterms:modified xsi:type="dcterms:W3CDTF">2021-03-20T03:33:00Z</dcterms:modified>
</cp:coreProperties>
</file>